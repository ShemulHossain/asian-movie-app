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A1775"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35B8E798" wp14:editId="119992F4">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4C1ACDFD" w14:textId="77777777" w:rsidTr="00EB7C2B">
        <w:trPr>
          <w:trHeight w:val="1083"/>
        </w:trPr>
        <w:tc>
          <w:tcPr>
            <w:tcW w:w="10790" w:type="dxa"/>
            <w:gridSpan w:val="9"/>
          </w:tcPr>
          <w:p w14:paraId="4272E07C" w14:textId="77777777" w:rsidR="00DF198B" w:rsidRDefault="00DF198B"/>
        </w:tc>
      </w:tr>
      <w:tr w:rsidR="00DF198B" w14:paraId="51CA7298" w14:textId="77777777" w:rsidTr="00EB7C2B">
        <w:trPr>
          <w:trHeight w:val="1068"/>
        </w:trPr>
        <w:tc>
          <w:tcPr>
            <w:tcW w:w="1198" w:type="dxa"/>
            <w:gridSpan w:val="2"/>
            <w:tcBorders>
              <w:right w:val="single" w:sz="18" w:space="0" w:color="476166" w:themeColor="accent1"/>
            </w:tcBorders>
          </w:tcPr>
          <w:p w14:paraId="3B5D2DB0"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AE9D6C" w14:textId="1E29B067" w:rsidR="00DF198B" w:rsidRPr="00DF198B" w:rsidRDefault="00A45574" w:rsidP="00EB7C2B">
            <w:pPr>
              <w:pStyle w:val="Heading1"/>
            </w:pPr>
            <w:r>
              <w:t>Asian Movie App</w:t>
            </w:r>
          </w:p>
        </w:tc>
        <w:tc>
          <w:tcPr>
            <w:tcW w:w="1199" w:type="dxa"/>
            <w:gridSpan w:val="2"/>
            <w:tcBorders>
              <w:left w:val="single" w:sz="18" w:space="0" w:color="476166" w:themeColor="accent1"/>
            </w:tcBorders>
          </w:tcPr>
          <w:p w14:paraId="45D9DB9A" w14:textId="77777777" w:rsidR="00DF198B" w:rsidRDefault="00DF198B"/>
        </w:tc>
      </w:tr>
      <w:tr w:rsidR="00DF198B" w14:paraId="27A292B6" w14:textId="77777777" w:rsidTr="00EB7C2B">
        <w:trPr>
          <w:trHeight w:val="1837"/>
        </w:trPr>
        <w:tc>
          <w:tcPr>
            <w:tcW w:w="1170" w:type="dxa"/>
          </w:tcPr>
          <w:p w14:paraId="5E9B19BE" w14:textId="77777777" w:rsidR="00DF198B" w:rsidRDefault="00DF198B"/>
        </w:tc>
        <w:tc>
          <w:tcPr>
            <w:tcW w:w="8460" w:type="dxa"/>
            <w:gridSpan w:val="7"/>
          </w:tcPr>
          <w:p w14:paraId="7F3776C5" w14:textId="77777777" w:rsidR="00DF198B" w:rsidRDefault="00DF198B"/>
        </w:tc>
        <w:tc>
          <w:tcPr>
            <w:tcW w:w="1160" w:type="dxa"/>
          </w:tcPr>
          <w:p w14:paraId="0DD46139" w14:textId="77777777" w:rsidR="00DF198B" w:rsidRDefault="00DF198B"/>
        </w:tc>
      </w:tr>
      <w:tr w:rsidR="00DF198B" w14:paraId="6232F315" w14:textId="77777777" w:rsidTr="00EB7C2B">
        <w:trPr>
          <w:trHeight w:val="929"/>
        </w:trPr>
        <w:tc>
          <w:tcPr>
            <w:tcW w:w="2397" w:type="dxa"/>
            <w:gridSpan w:val="4"/>
          </w:tcPr>
          <w:p w14:paraId="22E32324" w14:textId="77777777" w:rsidR="00DF198B" w:rsidRDefault="00DF198B"/>
        </w:tc>
        <w:tc>
          <w:tcPr>
            <w:tcW w:w="5995" w:type="dxa"/>
            <w:shd w:val="clear" w:color="auto" w:fill="FFFFFF" w:themeFill="background1"/>
          </w:tcPr>
          <w:p w14:paraId="7EC7D971" w14:textId="77777777" w:rsidR="00DF198B" w:rsidRPr="00DF198B" w:rsidRDefault="00DF198B" w:rsidP="00DF198B">
            <w:pPr>
              <w:jc w:val="center"/>
              <w:rPr>
                <w:rFonts w:ascii="Georgia" w:hAnsi="Georgia"/>
                <w:sz w:val="48"/>
                <w:szCs w:val="48"/>
              </w:rPr>
            </w:pPr>
          </w:p>
        </w:tc>
        <w:tc>
          <w:tcPr>
            <w:tcW w:w="2398" w:type="dxa"/>
            <w:gridSpan w:val="4"/>
          </w:tcPr>
          <w:p w14:paraId="53EDBB30" w14:textId="77777777" w:rsidR="00DF198B" w:rsidRDefault="00DF198B"/>
        </w:tc>
      </w:tr>
      <w:tr w:rsidR="00DF198B" w14:paraId="66B4703D" w14:textId="77777777" w:rsidTr="00EB7C2B">
        <w:trPr>
          <w:trHeight w:val="1460"/>
        </w:trPr>
        <w:tc>
          <w:tcPr>
            <w:tcW w:w="2397" w:type="dxa"/>
            <w:gridSpan w:val="4"/>
          </w:tcPr>
          <w:p w14:paraId="57A453E1" w14:textId="77777777" w:rsidR="00DF198B" w:rsidRDefault="00DF198B"/>
        </w:tc>
        <w:tc>
          <w:tcPr>
            <w:tcW w:w="5995" w:type="dxa"/>
            <w:shd w:val="clear" w:color="auto" w:fill="FFFFFF" w:themeFill="background1"/>
          </w:tcPr>
          <w:p w14:paraId="5632C41D" w14:textId="4E8CD4A9" w:rsidR="00DF198B" w:rsidRPr="00DF198B" w:rsidRDefault="00A45574" w:rsidP="00EB7C2B">
            <w:pPr>
              <w:pStyle w:val="Heading2"/>
            </w:pPr>
            <w:r>
              <w:t xml:space="preserve">Shemul Hossain – </w:t>
            </w:r>
            <w:r w:rsidRPr="00A45574">
              <w:rPr>
                <w:sz w:val="36"/>
                <w:szCs w:val="36"/>
              </w:rPr>
              <w:t>X00192450</w:t>
            </w:r>
          </w:p>
        </w:tc>
        <w:tc>
          <w:tcPr>
            <w:tcW w:w="2398" w:type="dxa"/>
            <w:gridSpan w:val="4"/>
          </w:tcPr>
          <w:p w14:paraId="749A8385" w14:textId="77777777" w:rsidR="00DF198B" w:rsidRDefault="00DF198B"/>
        </w:tc>
      </w:tr>
      <w:tr w:rsidR="00DF198B" w14:paraId="518A6D45" w14:textId="77777777" w:rsidTr="00EB7C2B">
        <w:trPr>
          <w:trHeight w:val="7176"/>
        </w:trPr>
        <w:tc>
          <w:tcPr>
            <w:tcW w:w="2397" w:type="dxa"/>
            <w:gridSpan w:val="4"/>
          </w:tcPr>
          <w:p w14:paraId="3342B5C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2144FA39" w14:textId="0B8D993C" w:rsidR="00DF198B" w:rsidRPr="00A45574" w:rsidRDefault="00A45574" w:rsidP="00874FE7">
            <w:pPr>
              <w:pStyle w:val="Heading3"/>
              <w:rPr>
                <w:b/>
                <w:bCs/>
                <w:sz w:val="48"/>
                <w:szCs w:val="48"/>
              </w:rPr>
            </w:pPr>
            <w:r>
              <w:rPr>
                <w:b/>
                <w:bCs/>
                <w:sz w:val="48"/>
                <w:szCs w:val="48"/>
              </w:rPr>
              <w:t>Name LastName</w:t>
            </w:r>
            <w:r w:rsidRPr="00A45574">
              <w:rPr>
                <w:b/>
                <w:bCs/>
                <w:sz w:val="48"/>
                <w:szCs w:val="48"/>
              </w:rPr>
              <w:t xml:space="preserve"> – </w:t>
            </w:r>
            <w:r w:rsidRPr="00A45574">
              <w:rPr>
                <w:b/>
                <w:bCs/>
              </w:rPr>
              <w:t>X00</w:t>
            </w:r>
            <w:r>
              <w:rPr>
                <w:b/>
                <w:bCs/>
              </w:rPr>
              <w:t>000000</w:t>
            </w:r>
          </w:p>
          <w:p w14:paraId="6E402F80" w14:textId="77777777" w:rsidR="00874FE7" w:rsidRPr="00DF198B" w:rsidRDefault="00000000" w:rsidP="00874FE7">
            <w:pPr>
              <w:pStyle w:val="Heading3"/>
            </w:pPr>
            <w:sdt>
              <w:sdtPr>
                <w:id w:val="-1516760087"/>
                <w:placeholder>
                  <w:docPart w:val="3E448B64BC644213B28EF7261C2F3DF2"/>
                </w:placeholder>
                <w:temporary/>
                <w:showingPlcHdr/>
                <w15:appearance w15:val="hidden"/>
              </w:sdtPr>
              <w:sdtContent>
                <w:r w:rsidR="00874FE7" w:rsidRPr="00DF198B">
                  <w:t>—</w:t>
                </w:r>
              </w:sdtContent>
            </w:sdt>
          </w:p>
          <w:p w14:paraId="2F6B36B0" w14:textId="3EE1D958" w:rsidR="00DF198B" w:rsidRPr="00DF198B" w:rsidRDefault="00A45574" w:rsidP="00874FE7">
            <w:pPr>
              <w:pStyle w:val="Heading3"/>
            </w:pPr>
            <w:r>
              <w:t>Enterprise App Developments 2</w:t>
            </w:r>
          </w:p>
          <w:p w14:paraId="3F1DDB13" w14:textId="77777777" w:rsidR="00DF198B" w:rsidRPr="00DF198B" w:rsidRDefault="00000000" w:rsidP="00874FE7">
            <w:pPr>
              <w:pStyle w:val="Heading3"/>
            </w:pPr>
            <w:sdt>
              <w:sdtPr>
                <w:id w:val="1492440299"/>
                <w:placeholder>
                  <w:docPart w:val="DFAB1266D5BC4353A234F03BED09A5EF"/>
                </w:placeholder>
                <w:temporary/>
                <w:showingPlcHdr/>
                <w15:appearance w15:val="hidden"/>
              </w:sdtPr>
              <w:sdtContent>
                <w:r w:rsidR="00874FE7" w:rsidRPr="00DF198B">
                  <w:t>—</w:t>
                </w:r>
              </w:sdtContent>
            </w:sdt>
          </w:p>
          <w:p w14:paraId="776A3945" w14:textId="2A32CEFB" w:rsidR="00DF198B" w:rsidRDefault="00A45574" w:rsidP="00874FE7">
            <w:pPr>
              <w:pStyle w:val="Heading3"/>
            </w:pPr>
            <w:r>
              <w:t>CA</w:t>
            </w:r>
            <w:r w:rsidRPr="00A45574">
              <w:rPr>
                <w:sz w:val="50"/>
                <w:szCs w:val="50"/>
              </w:rPr>
              <w:t>2</w:t>
            </w:r>
          </w:p>
          <w:p w14:paraId="4124164F" w14:textId="77777777" w:rsidR="00DF198B" w:rsidRPr="00DF198B" w:rsidRDefault="00DF198B" w:rsidP="00DF198B"/>
        </w:tc>
        <w:tc>
          <w:tcPr>
            <w:tcW w:w="2398" w:type="dxa"/>
            <w:gridSpan w:val="4"/>
          </w:tcPr>
          <w:p w14:paraId="2078B37C" w14:textId="77777777" w:rsidR="00DF198B" w:rsidRDefault="00DF198B" w:rsidP="00DF198B">
            <w:pPr>
              <w:jc w:val="center"/>
            </w:pPr>
          </w:p>
        </w:tc>
      </w:tr>
      <w:tr w:rsidR="00DF198B" w14:paraId="636C22A9" w14:textId="77777777" w:rsidTr="00EB7C2B">
        <w:tc>
          <w:tcPr>
            <w:tcW w:w="2340" w:type="dxa"/>
            <w:gridSpan w:val="3"/>
          </w:tcPr>
          <w:p w14:paraId="468EC602" w14:textId="77777777" w:rsidR="00DF198B" w:rsidRDefault="00DF198B"/>
        </w:tc>
        <w:tc>
          <w:tcPr>
            <w:tcW w:w="6120" w:type="dxa"/>
            <w:gridSpan w:val="3"/>
          </w:tcPr>
          <w:p w14:paraId="6E4F21AD" w14:textId="77777777" w:rsidR="00DF198B" w:rsidRDefault="00DF198B"/>
        </w:tc>
        <w:tc>
          <w:tcPr>
            <w:tcW w:w="2330" w:type="dxa"/>
            <w:gridSpan w:val="3"/>
          </w:tcPr>
          <w:p w14:paraId="6CCBD9B7" w14:textId="77777777" w:rsidR="00DF198B" w:rsidRDefault="00DF198B"/>
        </w:tc>
      </w:tr>
    </w:tbl>
    <w:p w14:paraId="467A9DDD" w14:textId="77777777" w:rsidR="00DF198B" w:rsidRDefault="00DF198B"/>
    <w:p w14:paraId="6906F369"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3836C81B" w14:textId="77777777" w:rsidTr="00EB7C2B">
        <w:trPr>
          <w:trHeight w:val="1152"/>
        </w:trPr>
        <w:tc>
          <w:tcPr>
            <w:tcW w:w="2158" w:type="dxa"/>
          </w:tcPr>
          <w:p w14:paraId="4AB4F1F7"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4BA76139" wp14:editId="39CE28DE">
                      <wp:simplePos x="0" y="0"/>
                      <wp:positionH relativeFrom="column">
                        <wp:posOffset>0</wp:posOffset>
                      </wp:positionH>
                      <wp:positionV relativeFrom="paragraph">
                        <wp:posOffset>38100</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D928EF" id="Group 7" o:spid="_x0000_s1026" alt="&quot;&quot;" style="position:absolute;margin-left:0;margin-top:3pt;width:540pt;height:10in;z-index:-251656192;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Ds4Gym3AAAAAgBAAAPAAAAZHJzL2Rvd25yZXYu&#10;eG1sTE9NS8NAEL0L/odlBG92N1pLidmUUtRTEWwF8TZNpklodjZkt0n6752e9DRv5g3vI1tNrlUD&#10;9aHxbCGZGVDEhS8brix87d8elqBCRC6x9UwWLhRgld/eZJiWfuRPGnaxUiLCIUULdYxdqnUoanIY&#10;Zr4jFu7oe4dR1r7SZY+jiLtWPxqz0A4bFocaO9rUVJx2Z2fhfcRx/ZS8DtvTcXP52T9/fG8Tsvb+&#10;blq/gIo0xb9nuMaX6JBLpoM/cxlUa0GKRAsLGVfSLI2gg6D5XG46z/T/Av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1" o:title="Decorative"/>
                      </v:shape>
                      <w10:anchorlock/>
                    </v:group>
                  </w:pict>
                </mc:Fallback>
              </mc:AlternateContent>
            </w:r>
          </w:p>
        </w:tc>
        <w:tc>
          <w:tcPr>
            <w:tcW w:w="2158" w:type="dxa"/>
            <w:gridSpan w:val="3"/>
            <w:tcBorders>
              <w:bottom w:val="single" w:sz="18" w:space="0" w:color="476166" w:themeColor="accent1"/>
            </w:tcBorders>
          </w:tcPr>
          <w:p w14:paraId="1AB35D03" w14:textId="77777777" w:rsidR="002D2200" w:rsidRDefault="002D2200"/>
        </w:tc>
        <w:tc>
          <w:tcPr>
            <w:tcW w:w="2158" w:type="dxa"/>
            <w:tcBorders>
              <w:bottom w:val="single" w:sz="18" w:space="0" w:color="476166" w:themeColor="accent1"/>
            </w:tcBorders>
          </w:tcPr>
          <w:p w14:paraId="6E03EC1E" w14:textId="77777777" w:rsidR="002D2200" w:rsidRDefault="002D2200"/>
        </w:tc>
        <w:tc>
          <w:tcPr>
            <w:tcW w:w="2167" w:type="dxa"/>
            <w:gridSpan w:val="3"/>
            <w:tcBorders>
              <w:bottom w:val="single" w:sz="18" w:space="0" w:color="476166" w:themeColor="accent1"/>
            </w:tcBorders>
          </w:tcPr>
          <w:p w14:paraId="2786254C" w14:textId="77777777" w:rsidR="002D2200" w:rsidRDefault="002D2200"/>
        </w:tc>
        <w:tc>
          <w:tcPr>
            <w:tcW w:w="2158" w:type="dxa"/>
          </w:tcPr>
          <w:p w14:paraId="6051ABC0" w14:textId="77777777" w:rsidR="002D2200" w:rsidRDefault="002D2200"/>
        </w:tc>
      </w:tr>
      <w:tr w:rsidR="002D2200" w14:paraId="1BDF80D7" w14:textId="77777777" w:rsidTr="00EB7C2B">
        <w:trPr>
          <w:trHeight w:val="664"/>
        </w:trPr>
        <w:tc>
          <w:tcPr>
            <w:tcW w:w="2158" w:type="dxa"/>
            <w:tcBorders>
              <w:right w:val="single" w:sz="18" w:space="0" w:color="476166" w:themeColor="accent1"/>
            </w:tcBorders>
          </w:tcPr>
          <w:p w14:paraId="28A7881B"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E1D348C" w14:textId="77777777" w:rsidR="002D2200" w:rsidRPr="00E74B29" w:rsidRDefault="00000000" w:rsidP="00EB7C2B">
            <w:pPr>
              <w:pStyle w:val="Heading4"/>
            </w:pPr>
            <w:sdt>
              <w:sdtPr>
                <w:id w:val="2122175478"/>
                <w:placeholder>
                  <w:docPart w:val="22DABB1E92D84AF1A4078175E8B230A3"/>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0175B64E" w14:textId="77777777" w:rsidR="002D2200" w:rsidRDefault="002D2200"/>
        </w:tc>
      </w:tr>
      <w:tr w:rsidR="002D2200" w14:paraId="26ECEE97" w14:textId="77777777" w:rsidTr="00EB7C2B">
        <w:trPr>
          <w:trHeight w:val="311"/>
        </w:trPr>
        <w:tc>
          <w:tcPr>
            <w:tcW w:w="2158" w:type="dxa"/>
          </w:tcPr>
          <w:p w14:paraId="685E7BEA" w14:textId="77777777" w:rsidR="002D2200" w:rsidRDefault="002D2200"/>
        </w:tc>
        <w:tc>
          <w:tcPr>
            <w:tcW w:w="2158" w:type="dxa"/>
            <w:gridSpan w:val="3"/>
            <w:tcBorders>
              <w:top w:val="single" w:sz="18" w:space="0" w:color="476166" w:themeColor="accent1"/>
            </w:tcBorders>
          </w:tcPr>
          <w:p w14:paraId="0BC4B41D" w14:textId="77777777" w:rsidR="002D2200" w:rsidRDefault="002D2200"/>
        </w:tc>
        <w:tc>
          <w:tcPr>
            <w:tcW w:w="2158" w:type="dxa"/>
            <w:tcBorders>
              <w:top w:val="single" w:sz="18" w:space="0" w:color="476166" w:themeColor="accent1"/>
            </w:tcBorders>
          </w:tcPr>
          <w:p w14:paraId="143E6E24" w14:textId="77777777" w:rsidR="002D2200" w:rsidRDefault="002D2200"/>
        </w:tc>
        <w:tc>
          <w:tcPr>
            <w:tcW w:w="2167" w:type="dxa"/>
            <w:gridSpan w:val="3"/>
            <w:tcBorders>
              <w:top w:val="single" w:sz="18" w:space="0" w:color="476166" w:themeColor="accent1"/>
            </w:tcBorders>
          </w:tcPr>
          <w:p w14:paraId="3A1417FF" w14:textId="77777777" w:rsidR="002D2200" w:rsidRDefault="002D2200"/>
        </w:tc>
        <w:tc>
          <w:tcPr>
            <w:tcW w:w="2158" w:type="dxa"/>
          </w:tcPr>
          <w:p w14:paraId="2FE95EF7" w14:textId="77777777" w:rsidR="002D2200" w:rsidRDefault="002D2200"/>
        </w:tc>
      </w:tr>
      <w:tr w:rsidR="00E74B29" w14:paraId="2009B634" w14:textId="77777777" w:rsidTr="00EB7C2B">
        <w:trPr>
          <w:trHeight w:val="576"/>
        </w:trPr>
        <w:tc>
          <w:tcPr>
            <w:tcW w:w="2158" w:type="dxa"/>
          </w:tcPr>
          <w:p w14:paraId="6A89EDEB" w14:textId="77777777" w:rsidR="00E74B29" w:rsidRDefault="00E74B29"/>
        </w:tc>
        <w:tc>
          <w:tcPr>
            <w:tcW w:w="1082" w:type="dxa"/>
            <w:gridSpan w:val="2"/>
            <w:shd w:val="clear" w:color="auto" w:fill="FFFFFF" w:themeFill="background1"/>
          </w:tcPr>
          <w:p w14:paraId="4879531F" w14:textId="77777777" w:rsidR="00E74B29" w:rsidRDefault="00E74B29"/>
        </w:tc>
        <w:tc>
          <w:tcPr>
            <w:tcW w:w="4321" w:type="dxa"/>
            <w:gridSpan w:val="3"/>
            <w:shd w:val="clear" w:color="auto" w:fill="FFFFFF" w:themeFill="background1"/>
          </w:tcPr>
          <w:p w14:paraId="7176A4AD" w14:textId="77777777" w:rsidR="00E74B29" w:rsidRDefault="00E74B29" w:rsidP="00E74B29"/>
        </w:tc>
        <w:tc>
          <w:tcPr>
            <w:tcW w:w="1080" w:type="dxa"/>
            <w:gridSpan w:val="2"/>
            <w:shd w:val="clear" w:color="auto" w:fill="FFFFFF" w:themeFill="background1"/>
          </w:tcPr>
          <w:p w14:paraId="6F986792" w14:textId="77777777" w:rsidR="00E74B29" w:rsidRDefault="00E74B29"/>
        </w:tc>
        <w:tc>
          <w:tcPr>
            <w:tcW w:w="2158" w:type="dxa"/>
          </w:tcPr>
          <w:p w14:paraId="44CA4D71" w14:textId="77777777" w:rsidR="00E74B29" w:rsidRDefault="00E74B29"/>
        </w:tc>
      </w:tr>
      <w:tr w:rsidR="000E4641" w14:paraId="4FB2B78D" w14:textId="77777777" w:rsidTr="00EB7C2B">
        <w:trPr>
          <w:trHeight w:val="4447"/>
        </w:trPr>
        <w:tc>
          <w:tcPr>
            <w:tcW w:w="2158" w:type="dxa"/>
            <w:vMerge w:val="restart"/>
          </w:tcPr>
          <w:p w14:paraId="2F9FADAD" w14:textId="77777777" w:rsidR="000E4641" w:rsidRDefault="000E4641"/>
        </w:tc>
        <w:tc>
          <w:tcPr>
            <w:tcW w:w="542" w:type="dxa"/>
            <w:vMerge w:val="restart"/>
            <w:tcBorders>
              <w:bottom w:val="single" w:sz="18" w:space="0" w:color="476166" w:themeColor="accent1"/>
            </w:tcBorders>
            <w:shd w:val="clear" w:color="auto" w:fill="FFFFFF" w:themeFill="background1"/>
          </w:tcPr>
          <w:p w14:paraId="1BD695F3" w14:textId="77777777" w:rsidR="000E4641" w:rsidRDefault="000E4641"/>
        </w:tc>
        <w:tc>
          <w:tcPr>
            <w:tcW w:w="540" w:type="dxa"/>
            <w:shd w:val="clear" w:color="auto" w:fill="FFFFFF" w:themeFill="background1"/>
          </w:tcPr>
          <w:p w14:paraId="1243456D" w14:textId="77777777" w:rsidR="000E4641" w:rsidRDefault="000E4641"/>
        </w:tc>
        <w:tc>
          <w:tcPr>
            <w:tcW w:w="4321" w:type="dxa"/>
            <w:gridSpan w:val="3"/>
            <w:shd w:val="clear" w:color="auto" w:fill="FFFFFF" w:themeFill="background1"/>
          </w:tcPr>
          <w:p w14:paraId="27145E12" w14:textId="77777777" w:rsidR="000E4641" w:rsidRDefault="00A45574" w:rsidP="006233D1">
            <w:pPr>
              <w:pStyle w:val="Text"/>
            </w:pPr>
            <w:r>
              <w:t xml:space="preserve">This </w:t>
            </w:r>
            <w:r w:rsidR="006233D1">
              <w:t>mobile application was designed to showcase and manage a catalog of Asian films. Allowing users to browse, filter, and discover movies, as well as contribute their own content through reviews and ratings.</w:t>
            </w:r>
          </w:p>
          <w:p w14:paraId="13D9BF5E" w14:textId="77777777" w:rsidR="006233D1" w:rsidRDefault="006233D1" w:rsidP="006233D1">
            <w:pPr>
              <w:pStyle w:val="Text"/>
            </w:pPr>
          </w:p>
          <w:p w14:paraId="3605111B" w14:textId="364BCDAD" w:rsidR="006233D1" w:rsidRPr="00E74B29" w:rsidRDefault="006233D1" w:rsidP="006233D1">
            <w:pPr>
              <w:pStyle w:val="Text"/>
            </w:pPr>
            <w:r>
              <w:t>This is achieved by connecting the application to a RESTful web service hosted on Azure, allowing real-time interaction with a cloud-based database.</w:t>
            </w:r>
          </w:p>
        </w:tc>
        <w:tc>
          <w:tcPr>
            <w:tcW w:w="540" w:type="dxa"/>
            <w:shd w:val="clear" w:color="auto" w:fill="FFFFFF" w:themeFill="background1"/>
          </w:tcPr>
          <w:p w14:paraId="7B6E0C5A"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47DCC6D7" w14:textId="77777777" w:rsidR="000E4641" w:rsidRPr="00E74B29" w:rsidRDefault="000E4641">
            <w:pPr>
              <w:rPr>
                <w:rFonts w:ascii="Georgia" w:hAnsi="Georgia"/>
                <w:sz w:val="28"/>
                <w:szCs w:val="28"/>
              </w:rPr>
            </w:pPr>
          </w:p>
        </w:tc>
        <w:tc>
          <w:tcPr>
            <w:tcW w:w="2158" w:type="dxa"/>
            <w:vMerge w:val="restart"/>
          </w:tcPr>
          <w:p w14:paraId="7BC5008A" w14:textId="77777777" w:rsidR="000E4641" w:rsidRDefault="000E4641"/>
        </w:tc>
      </w:tr>
      <w:tr w:rsidR="000E4641" w14:paraId="705EC774" w14:textId="77777777" w:rsidTr="00EB7C2B">
        <w:trPr>
          <w:trHeight w:val="1008"/>
        </w:trPr>
        <w:tc>
          <w:tcPr>
            <w:tcW w:w="2158" w:type="dxa"/>
            <w:vMerge/>
          </w:tcPr>
          <w:p w14:paraId="16387B29" w14:textId="77777777" w:rsidR="000E4641" w:rsidRDefault="000E4641"/>
        </w:tc>
        <w:tc>
          <w:tcPr>
            <w:tcW w:w="542" w:type="dxa"/>
            <w:vMerge/>
            <w:tcBorders>
              <w:bottom w:val="single" w:sz="18" w:space="0" w:color="476166" w:themeColor="accent1"/>
            </w:tcBorders>
          </w:tcPr>
          <w:p w14:paraId="0FD98CB2" w14:textId="77777777" w:rsidR="000E4641" w:rsidRDefault="000E4641"/>
        </w:tc>
        <w:tc>
          <w:tcPr>
            <w:tcW w:w="5401" w:type="dxa"/>
            <w:gridSpan w:val="5"/>
            <w:vMerge w:val="restart"/>
          </w:tcPr>
          <w:p w14:paraId="27F73001" w14:textId="77777777" w:rsidR="000E4641" w:rsidRPr="00E74B29" w:rsidRDefault="000E4641">
            <w:pPr>
              <w:rPr>
                <w:rFonts w:ascii="Georgia" w:hAnsi="Georgia"/>
                <w:sz w:val="28"/>
                <w:szCs w:val="28"/>
              </w:rPr>
            </w:pPr>
            <w:r w:rsidRPr="004909D9">
              <w:rPr>
                <w:noProof/>
                <w:lang w:val="en-AU" w:eastAsia="en-AU"/>
              </w:rPr>
              <w:drawing>
                <wp:inline distT="0" distB="0" distL="0" distR="0" wp14:anchorId="7762828B" wp14:editId="4FC44C5C">
                  <wp:extent cx="3429000" cy="2895600"/>
                  <wp:effectExtent l="0" t="0" r="0" b="0"/>
                  <wp:docPr id="4" name="Picture 4"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tcBorders>
          </w:tcPr>
          <w:p w14:paraId="50F957B3" w14:textId="77777777" w:rsidR="000E4641" w:rsidRPr="00E74B29" w:rsidRDefault="000E4641">
            <w:pPr>
              <w:rPr>
                <w:rFonts w:ascii="Georgia" w:hAnsi="Georgia"/>
                <w:sz w:val="28"/>
                <w:szCs w:val="28"/>
              </w:rPr>
            </w:pPr>
          </w:p>
        </w:tc>
        <w:tc>
          <w:tcPr>
            <w:tcW w:w="2158" w:type="dxa"/>
            <w:vMerge/>
          </w:tcPr>
          <w:p w14:paraId="08A656DB" w14:textId="77777777" w:rsidR="000E4641" w:rsidRDefault="000E4641"/>
        </w:tc>
      </w:tr>
      <w:tr w:rsidR="000E4641" w14:paraId="0AEDD4D0" w14:textId="77777777" w:rsidTr="00EB7C2B">
        <w:trPr>
          <w:trHeight w:val="1728"/>
        </w:trPr>
        <w:tc>
          <w:tcPr>
            <w:tcW w:w="2158" w:type="dxa"/>
            <w:vMerge w:val="restart"/>
          </w:tcPr>
          <w:p w14:paraId="7F169A4F" w14:textId="77777777" w:rsidR="000E4641" w:rsidRDefault="000E4641"/>
        </w:tc>
        <w:tc>
          <w:tcPr>
            <w:tcW w:w="542" w:type="dxa"/>
            <w:tcBorders>
              <w:top w:val="single" w:sz="18" w:space="0" w:color="476166" w:themeColor="accent1"/>
            </w:tcBorders>
          </w:tcPr>
          <w:p w14:paraId="212ABB91" w14:textId="77777777" w:rsidR="000E4641" w:rsidRDefault="000E4641" w:rsidP="00E74B29">
            <w:pPr>
              <w:jc w:val="center"/>
            </w:pPr>
          </w:p>
        </w:tc>
        <w:tc>
          <w:tcPr>
            <w:tcW w:w="5401" w:type="dxa"/>
            <w:gridSpan w:val="5"/>
            <w:vMerge/>
          </w:tcPr>
          <w:p w14:paraId="7F6A6EAE" w14:textId="77777777" w:rsidR="000E4641" w:rsidRDefault="000E4641" w:rsidP="00E74B29">
            <w:pPr>
              <w:jc w:val="center"/>
            </w:pPr>
          </w:p>
        </w:tc>
        <w:tc>
          <w:tcPr>
            <w:tcW w:w="540" w:type="dxa"/>
            <w:tcBorders>
              <w:top w:val="single" w:sz="18" w:space="0" w:color="476166" w:themeColor="accent1"/>
            </w:tcBorders>
          </w:tcPr>
          <w:p w14:paraId="31251494" w14:textId="77777777" w:rsidR="000E4641" w:rsidRDefault="000E4641" w:rsidP="00E74B29">
            <w:pPr>
              <w:jc w:val="center"/>
            </w:pPr>
          </w:p>
        </w:tc>
        <w:tc>
          <w:tcPr>
            <w:tcW w:w="2158" w:type="dxa"/>
            <w:vMerge w:val="restart"/>
          </w:tcPr>
          <w:p w14:paraId="769345E8" w14:textId="77777777" w:rsidR="000E4641" w:rsidRDefault="000E4641"/>
        </w:tc>
      </w:tr>
      <w:tr w:rsidR="000E4641" w14:paraId="70FF65C6" w14:textId="77777777" w:rsidTr="00EB7C2B">
        <w:trPr>
          <w:trHeight w:val="1728"/>
        </w:trPr>
        <w:tc>
          <w:tcPr>
            <w:tcW w:w="2158" w:type="dxa"/>
            <w:vMerge/>
          </w:tcPr>
          <w:p w14:paraId="6109E908" w14:textId="77777777" w:rsidR="000E4641" w:rsidRDefault="000E4641"/>
        </w:tc>
        <w:tc>
          <w:tcPr>
            <w:tcW w:w="542" w:type="dxa"/>
          </w:tcPr>
          <w:p w14:paraId="543DBDF5" w14:textId="77777777" w:rsidR="000E4641" w:rsidRDefault="000E4641" w:rsidP="00E74B29">
            <w:pPr>
              <w:jc w:val="center"/>
            </w:pPr>
          </w:p>
        </w:tc>
        <w:tc>
          <w:tcPr>
            <w:tcW w:w="5401" w:type="dxa"/>
            <w:gridSpan w:val="5"/>
            <w:vMerge/>
          </w:tcPr>
          <w:p w14:paraId="5FAD48FA" w14:textId="77777777" w:rsidR="000E4641" w:rsidRDefault="000E4641" w:rsidP="00E74B29">
            <w:pPr>
              <w:jc w:val="center"/>
            </w:pPr>
          </w:p>
        </w:tc>
        <w:tc>
          <w:tcPr>
            <w:tcW w:w="540" w:type="dxa"/>
          </w:tcPr>
          <w:p w14:paraId="15D58B05" w14:textId="77777777" w:rsidR="000E4641" w:rsidRDefault="000E4641" w:rsidP="00E74B29">
            <w:pPr>
              <w:jc w:val="center"/>
            </w:pPr>
          </w:p>
        </w:tc>
        <w:tc>
          <w:tcPr>
            <w:tcW w:w="2158" w:type="dxa"/>
            <w:vMerge/>
          </w:tcPr>
          <w:p w14:paraId="3C42FD62" w14:textId="77777777" w:rsidR="000E4641" w:rsidRDefault="000E4641"/>
        </w:tc>
      </w:tr>
    </w:tbl>
    <w:p w14:paraId="10F06095" w14:textId="77777777" w:rsidR="002D2200" w:rsidRDefault="002D2200"/>
    <w:p w14:paraId="70B5ED26"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48120C" w14:paraId="654B21CF" w14:textId="77777777" w:rsidTr="00EB7C2B">
        <w:trPr>
          <w:trHeight w:val="2537"/>
        </w:trPr>
        <w:tc>
          <w:tcPr>
            <w:tcW w:w="2158" w:type="dxa"/>
            <w:gridSpan w:val="2"/>
          </w:tcPr>
          <w:p w14:paraId="0E57AD6A" w14:textId="77777777" w:rsidR="0048120C" w:rsidRDefault="00EB7C2B">
            <w:r w:rsidRPr="004909D9">
              <w:rPr>
                <w:noProof/>
                <w:lang w:val="en-AU" w:eastAsia="en-AU"/>
              </w:rPr>
              <w:drawing>
                <wp:anchor distT="0" distB="0" distL="114300" distR="114300" simplePos="0" relativeHeight="251664384" behindDoc="1" locked="1" layoutInCell="1" allowOverlap="1" wp14:anchorId="714FAE5B" wp14:editId="796092D2">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54A4707B" w14:textId="77777777" w:rsidR="0048120C" w:rsidRDefault="0048120C"/>
        </w:tc>
        <w:tc>
          <w:tcPr>
            <w:tcW w:w="2158" w:type="dxa"/>
            <w:gridSpan w:val="3"/>
            <w:tcBorders>
              <w:bottom w:val="single" w:sz="18" w:space="0" w:color="476166" w:themeColor="accent1"/>
            </w:tcBorders>
          </w:tcPr>
          <w:p w14:paraId="437C08A2" w14:textId="77777777" w:rsidR="0048120C" w:rsidRDefault="0048120C"/>
        </w:tc>
        <w:tc>
          <w:tcPr>
            <w:tcW w:w="2158" w:type="dxa"/>
            <w:tcBorders>
              <w:bottom w:val="single" w:sz="18" w:space="0" w:color="476166" w:themeColor="accent1"/>
            </w:tcBorders>
          </w:tcPr>
          <w:p w14:paraId="0864028D" w14:textId="77777777" w:rsidR="0048120C" w:rsidRDefault="0048120C"/>
        </w:tc>
        <w:tc>
          <w:tcPr>
            <w:tcW w:w="2158" w:type="dxa"/>
            <w:gridSpan w:val="2"/>
          </w:tcPr>
          <w:p w14:paraId="7FC28A93" w14:textId="77777777" w:rsidR="0048120C" w:rsidRDefault="0048120C"/>
        </w:tc>
      </w:tr>
      <w:tr w:rsidR="0048120C" w14:paraId="6B437511" w14:textId="77777777" w:rsidTr="00EB7C2B">
        <w:trPr>
          <w:trHeight w:val="800"/>
        </w:trPr>
        <w:tc>
          <w:tcPr>
            <w:tcW w:w="2158" w:type="dxa"/>
            <w:gridSpan w:val="2"/>
            <w:tcBorders>
              <w:right w:val="single" w:sz="18" w:space="0" w:color="476166" w:themeColor="accent1"/>
            </w:tcBorders>
          </w:tcPr>
          <w:p w14:paraId="0E5CFE82"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09C81D1" w14:textId="20FCDBF3" w:rsidR="0048120C" w:rsidRDefault="006233D1" w:rsidP="00EB7C2B">
            <w:pPr>
              <w:pStyle w:val="Heading4"/>
            </w:pPr>
            <w:r>
              <w:t>System Architecture</w:t>
            </w:r>
          </w:p>
        </w:tc>
        <w:tc>
          <w:tcPr>
            <w:tcW w:w="2158" w:type="dxa"/>
            <w:gridSpan w:val="2"/>
            <w:tcBorders>
              <w:left w:val="single" w:sz="18" w:space="0" w:color="476166" w:themeColor="accent1"/>
            </w:tcBorders>
          </w:tcPr>
          <w:p w14:paraId="2F2CF86F" w14:textId="77777777" w:rsidR="0048120C" w:rsidRDefault="0048120C"/>
        </w:tc>
      </w:tr>
      <w:tr w:rsidR="0048120C" w14:paraId="7FA0D77C" w14:textId="77777777" w:rsidTr="00EB7C2B">
        <w:tc>
          <w:tcPr>
            <w:tcW w:w="2158" w:type="dxa"/>
            <w:gridSpan w:val="2"/>
          </w:tcPr>
          <w:p w14:paraId="15EEF69A" w14:textId="77777777" w:rsidR="0048120C" w:rsidRDefault="0048120C"/>
        </w:tc>
        <w:tc>
          <w:tcPr>
            <w:tcW w:w="2158" w:type="dxa"/>
            <w:tcBorders>
              <w:top w:val="single" w:sz="18" w:space="0" w:color="476166" w:themeColor="accent1"/>
            </w:tcBorders>
          </w:tcPr>
          <w:p w14:paraId="0B773B4E" w14:textId="77777777" w:rsidR="0048120C" w:rsidRDefault="0048120C"/>
        </w:tc>
        <w:tc>
          <w:tcPr>
            <w:tcW w:w="2158" w:type="dxa"/>
            <w:gridSpan w:val="3"/>
            <w:tcBorders>
              <w:top w:val="single" w:sz="18" w:space="0" w:color="476166" w:themeColor="accent1"/>
            </w:tcBorders>
          </w:tcPr>
          <w:p w14:paraId="782ACC24" w14:textId="77777777" w:rsidR="0048120C" w:rsidRDefault="0048120C"/>
        </w:tc>
        <w:tc>
          <w:tcPr>
            <w:tcW w:w="2158" w:type="dxa"/>
            <w:tcBorders>
              <w:top w:val="single" w:sz="18" w:space="0" w:color="476166" w:themeColor="accent1"/>
            </w:tcBorders>
          </w:tcPr>
          <w:p w14:paraId="1CE672BF" w14:textId="77777777" w:rsidR="0048120C" w:rsidRDefault="0048120C"/>
        </w:tc>
        <w:tc>
          <w:tcPr>
            <w:tcW w:w="2158" w:type="dxa"/>
            <w:gridSpan w:val="2"/>
          </w:tcPr>
          <w:p w14:paraId="4FCCD1FE" w14:textId="77777777" w:rsidR="0048120C" w:rsidRDefault="0048120C"/>
        </w:tc>
      </w:tr>
      <w:tr w:rsidR="0048120C" w14:paraId="2148B1D5" w14:textId="77777777" w:rsidTr="00EB7C2B">
        <w:trPr>
          <w:trHeight w:val="4546"/>
        </w:trPr>
        <w:tc>
          <w:tcPr>
            <w:tcW w:w="1079" w:type="dxa"/>
          </w:tcPr>
          <w:p w14:paraId="5877A48F" w14:textId="77777777" w:rsidR="0048120C" w:rsidRDefault="0048120C"/>
        </w:tc>
        <w:tc>
          <w:tcPr>
            <w:tcW w:w="8632" w:type="dxa"/>
            <w:gridSpan w:val="7"/>
            <w:tcBorders>
              <w:top w:val="single" w:sz="18" w:space="0" w:color="476166" w:themeColor="accent1"/>
              <w:bottom w:val="single" w:sz="18" w:space="0" w:color="476166" w:themeColor="accent1"/>
            </w:tcBorders>
          </w:tcPr>
          <w:p w14:paraId="7DB9413F" w14:textId="77777777" w:rsidR="0016044E" w:rsidRDefault="0016044E" w:rsidP="00837914">
            <w:pPr>
              <w:pStyle w:val="Text"/>
            </w:pPr>
          </w:p>
          <w:p w14:paraId="42F9C257" w14:textId="02A1561B" w:rsidR="00DC413B" w:rsidRDefault="0016044E" w:rsidP="0016044E">
            <w:pPr>
              <w:pStyle w:val="Text"/>
            </w:pPr>
            <w:r>
              <w:t>This application consists of two main components: The Android Mobile Application and A RESTful Web Service. The mobile application was built using Kotlin and Jetpack Compose.</w:t>
            </w:r>
            <w:r w:rsidR="00DC413B">
              <w:t xml:space="preserve"> The mobile app provides the user with an interface for browsing, adding, editing, and reviewing movies. It uses Jetpack Compose for a fully declarative UI. It makes use Retrofit for network communication between the app and the backend service.</w:t>
            </w:r>
          </w:p>
          <w:p w14:paraId="218D5CE5" w14:textId="77777777" w:rsidR="00DC413B" w:rsidRDefault="00DC413B" w:rsidP="0016044E">
            <w:pPr>
              <w:pStyle w:val="Text"/>
            </w:pPr>
          </w:p>
          <w:p w14:paraId="331C22FE" w14:textId="5C0FDBF8" w:rsidR="0048120C" w:rsidRDefault="0016044E" w:rsidP="0016044E">
            <w:pPr>
              <w:pStyle w:val="Text"/>
            </w:pPr>
            <w:r>
              <w:t xml:space="preserve"> The backend was built using ASP.Net Core Web API with a code-first Entity Framework approach. This allows for easy management and migration of the database schema through C#. </w:t>
            </w:r>
            <w:r w:rsidR="00DC413B">
              <w:t>The backend provides APIs to allow CRUD operations for both movies and reviews, while following RESTful principles. The service also provides OpenAPI metadata allowing the use of Swagger for easy testing and exploration of endpoints.</w:t>
            </w:r>
          </w:p>
          <w:p w14:paraId="4D0D1A45" w14:textId="77777777" w:rsidR="0016044E" w:rsidRDefault="0016044E" w:rsidP="0016044E">
            <w:pPr>
              <w:pStyle w:val="Text"/>
            </w:pPr>
          </w:p>
          <w:p w14:paraId="439D8C19" w14:textId="77777777" w:rsidR="0016044E" w:rsidRDefault="0016044E" w:rsidP="0016044E">
            <w:pPr>
              <w:pStyle w:val="Text"/>
            </w:pPr>
            <w:r>
              <w:t>The Backend service is hosted on Azure App Service, and the database is hosted using Azure SQL Database, which ensures high availability, automated backups, and secure storage.</w:t>
            </w:r>
          </w:p>
          <w:p w14:paraId="1F20FE6F" w14:textId="3300A5F2" w:rsidR="00DC413B" w:rsidRDefault="00DC413B" w:rsidP="0016044E">
            <w:pPr>
              <w:pStyle w:val="Text"/>
            </w:pPr>
          </w:p>
        </w:tc>
        <w:tc>
          <w:tcPr>
            <w:tcW w:w="1079" w:type="dxa"/>
          </w:tcPr>
          <w:p w14:paraId="4FCDB294" w14:textId="77777777" w:rsidR="0048120C" w:rsidRDefault="0048120C"/>
        </w:tc>
      </w:tr>
      <w:tr w:rsidR="0048120C" w14:paraId="76F75521" w14:textId="77777777" w:rsidTr="00EB7C2B">
        <w:trPr>
          <w:trHeight w:val="730"/>
        </w:trPr>
        <w:tc>
          <w:tcPr>
            <w:tcW w:w="1079" w:type="dxa"/>
          </w:tcPr>
          <w:p w14:paraId="7CDAF897" w14:textId="77777777" w:rsidR="0048120C" w:rsidRDefault="0048120C"/>
        </w:tc>
        <w:tc>
          <w:tcPr>
            <w:tcW w:w="3956" w:type="dxa"/>
            <w:gridSpan w:val="3"/>
            <w:tcBorders>
              <w:top w:val="single" w:sz="18" w:space="0" w:color="476166" w:themeColor="accent1"/>
            </w:tcBorders>
          </w:tcPr>
          <w:p w14:paraId="777FAC3E" w14:textId="392DFD7E" w:rsidR="0048120C" w:rsidRDefault="001E324D" w:rsidP="0048120C">
            <w:pPr>
              <w:pStyle w:val="Heading5"/>
            </w:pPr>
            <w:r>
              <w:t>Database Schema</w:t>
            </w:r>
          </w:p>
          <w:p w14:paraId="77FFBC3C" w14:textId="77777777" w:rsidR="0048120C" w:rsidRPr="0048120C" w:rsidRDefault="0048120C" w:rsidP="0048120C"/>
        </w:tc>
        <w:tc>
          <w:tcPr>
            <w:tcW w:w="719" w:type="dxa"/>
            <w:tcBorders>
              <w:top w:val="single" w:sz="18" w:space="0" w:color="476166" w:themeColor="accent1"/>
            </w:tcBorders>
          </w:tcPr>
          <w:p w14:paraId="28E5316D" w14:textId="77777777" w:rsidR="0048120C" w:rsidRDefault="0048120C"/>
        </w:tc>
        <w:tc>
          <w:tcPr>
            <w:tcW w:w="3957" w:type="dxa"/>
            <w:gridSpan w:val="3"/>
            <w:tcBorders>
              <w:top w:val="single" w:sz="18" w:space="0" w:color="476166" w:themeColor="accent1"/>
            </w:tcBorders>
          </w:tcPr>
          <w:p w14:paraId="7BA5DE2A" w14:textId="77777777" w:rsidR="0048120C" w:rsidRDefault="0048120C"/>
        </w:tc>
        <w:tc>
          <w:tcPr>
            <w:tcW w:w="1079" w:type="dxa"/>
          </w:tcPr>
          <w:p w14:paraId="2548DA9C" w14:textId="77777777" w:rsidR="0048120C" w:rsidRDefault="0048120C"/>
        </w:tc>
      </w:tr>
      <w:tr w:rsidR="0048120C" w14:paraId="222D8F97" w14:textId="77777777" w:rsidTr="00EB7C2B">
        <w:trPr>
          <w:trHeight w:val="3990"/>
        </w:trPr>
        <w:tc>
          <w:tcPr>
            <w:tcW w:w="1079" w:type="dxa"/>
          </w:tcPr>
          <w:p w14:paraId="0989D79D" w14:textId="77777777" w:rsidR="0048120C" w:rsidRDefault="0048120C"/>
        </w:tc>
        <w:tc>
          <w:tcPr>
            <w:tcW w:w="3956" w:type="dxa"/>
            <w:gridSpan w:val="3"/>
          </w:tcPr>
          <w:p w14:paraId="7CB63F85" w14:textId="77777777" w:rsidR="0048120C" w:rsidRDefault="001E324D" w:rsidP="00837914">
            <w:pPr>
              <w:pStyle w:val="Text"/>
            </w:pPr>
            <w:r>
              <w:t>Movie Table</w:t>
            </w:r>
          </w:p>
          <w:tbl>
            <w:tblPr>
              <w:tblStyle w:val="TableGrid"/>
              <w:tblW w:w="0" w:type="auto"/>
              <w:tblLook w:val="04A0" w:firstRow="1" w:lastRow="0" w:firstColumn="1" w:lastColumn="0" w:noHBand="0" w:noVBand="1"/>
            </w:tblPr>
            <w:tblGrid>
              <w:gridCol w:w="1973"/>
              <w:gridCol w:w="1973"/>
            </w:tblGrid>
            <w:tr w:rsidR="001E324D" w14:paraId="767D5E95" w14:textId="77777777" w:rsidTr="001E324D">
              <w:tc>
                <w:tcPr>
                  <w:tcW w:w="1973" w:type="dxa"/>
                </w:tcPr>
                <w:p w14:paraId="768DC196" w14:textId="267960B8" w:rsidR="001E324D" w:rsidRDefault="001E324D" w:rsidP="00837914">
                  <w:pPr>
                    <w:pStyle w:val="Text"/>
                  </w:pPr>
                  <w:r>
                    <w:t>Id</w:t>
                  </w:r>
                </w:p>
              </w:tc>
              <w:tc>
                <w:tcPr>
                  <w:tcW w:w="1973" w:type="dxa"/>
                </w:tcPr>
                <w:p w14:paraId="374894B3" w14:textId="58B9CC9E" w:rsidR="001E324D" w:rsidRDefault="001E324D" w:rsidP="00837914">
                  <w:pPr>
                    <w:pStyle w:val="Text"/>
                  </w:pPr>
                  <w:r>
                    <w:t>Int(Primary Key)</w:t>
                  </w:r>
                </w:p>
              </w:tc>
            </w:tr>
            <w:tr w:rsidR="001E324D" w14:paraId="71112E33" w14:textId="77777777" w:rsidTr="001E324D">
              <w:tc>
                <w:tcPr>
                  <w:tcW w:w="1973" w:type="dxa"/>
                </w:tcPr>
                <w:p w14:paraId="42A265E0" w14:textId="5876E369" w:rsidR="001E324D" w:rsidRDefault="001E324D" w:rsidP="00837914">
                  <w:pPr>
                    <w:pStyle w:val="Text"/>
                  </w:pPr>
                  <w:r>
                    <w:t>Title</w:t>
                  </w:r>
                </w:p>
              </w:tc>
              <w:tc>
                <w:tcPr>
                  <w:tcW w:w="1973" w:type="dxa"/>
                </w:tcPr>
                <w:p w14:paraId="6B2B2401" w14:textId="12AA0D6C" w:rsidR="001E324D" w:rsidRDefault="001E324D" w:rsidP="00837914">
                  <w:pPr>
                    <w:pStyle w:val="Text"/>
                  </w:pPr>
                  <w:r>
                    <w:t>String</w:t>
                  </w:r>
                </w:p>
              </w:tc>
            </w:tr>
            <w:tr w:rsidR="001E324D" w14:paraId="4F27AAA1" w14:textId="77777777" w:rsidTr="001E324D">
              <w:tc>
                <w:tcPr>
                  <w:tcW w:w="1973" w:type="dxa"/>
                </w:tcPr>
                <w:p w14:paraId="3B2653D6" w14:textId="653EF2B2" w:rsidR="001E324D" w:rsidRDefault="001E324D" w:rsidP="00837914">
                  <w:pPr>
                    <w:pStyle w:val="Text"/>
                  </w:pPr>
                  <w:r>
                    <w:t>Genre</w:t>
                  </w:r>
                </w:p>
              </w:tc>
              <w:tc>
                <w:tcPr>
                  <w:tcW w:w="1973" w:type="dxa"/>
                </w:tcPr>
                <w:p w14:paraId="486B1594" w14:textId="73E4A78C" w:rsidR="001E324D" w:rsidRDefault="001E324D" w:rsidP="00837914">
                  <w:pPr>
                    <w:pStyle w:val="Text"/>
                  </w:pPr>
                  <w:r>
                    <w:t>String</w:t>
                  </w:r>
                </w:p>
              </w:tc>
            </w:tr>
            <w:tr w:rsidR="001E324D" w14:paraId="727A1419" w14:textId="77777777" w:rsidTr="001E324D">
              <w:tc>
                <w:tcPr>
                  <w:tcW w:w="1973" w:type="dxa"/>
                </w:tcPr>
                <w:p w14:paraId="3FC9B07D" w14:textId="79CB6691" w:rsidR="001E324D" w:rsidRDefault="001E324D" w:rsidP="00837914">
                  <w:pPr>
                    <w:pStyle w:val="Text"/>
                  </w:pPr>
                  <w:r>
                    <w:t>Description</w:t>
                  </w:r>
                </w:p>
              </w:tc>
              <w:tc>
                <w:tcPr>
                  <w:tcW w:w="1973" w:type="dxa"/>
                </w:tcPr>
                <w:p w14:paraId="3784889F" w14:textId="6B0C86C3" w:rsidR="001E324D" w:rsidRDefault="001E324D" w:rsidP="00837914">
                  <w:pPr>
                    <w:pStyle w:val="Text"/>
                  </w:pPr>
                  <w:r>
                    <w:t>String</w:t>
                  </w:r>
                </w:p>
              </w:tc>
            </w:tr>
            <w:tr w:rsidR="001E324D" w14:paraId="376D734B" w14:textId="77777777" w:rsidTr="001E324D">
              <w:tc>
                <w:tcPr>
                  <w:tcW w:w="1973" w:type="dxa"/>
                </w:tcPr>
                <w:p w14:paraId="50620934" w14:textId="7166C0A6" w:rsidR="001E324D" w:rsidRDefault="001E324D" w:rsidP="00837914">
                  <w:pPr>
                    <w:pStyle w:val="Text"/>
                  </w:pPr>
                  <w:r>
                    <w:t>ImageUrl</w:t>
                  </w:r>
                </w:p>
              </w:tc>
              <w:tc>
                <w:tcPr>
                  <w:tcW w:w="1973" w:type="dxa"/>
                </w:tcPr>
                <w:p w14:paraId="5C07EF20" w14:textId="76B60322" w:rsidR="001E324D" w:rsidRDefault="001E324D" w:rsidP="00837914">
                  <w:pPr>
                    <w:pStyle w:val="Text"/>
                  </w:pPr>
                  <w:r>
                    <w:t>String</w:t>
                  </w:r>
                </w:p>
              </w:tc>
            </w:tr>
            <w:tr w:rsidR="001E324D" w14:paraId="6BF0EFEE" w14:textId="77777777" w:rsidTr="001E324D">
              <w:tc>
                <w:tcPr>
                  <w:tcW w:w="1973" w:type="dxa"/>
                </w:tcPr>
                <w:p w14:paraId="7CECE7D3" w14:textId="3E42421F" w:rsidR="001E324D" w:rsidRDefault="001E324D" w:rsidP="00837914">
                  <w:pPr>
                    <w:pStyle w:val="Text"/>
                  </w:pPr>
                  <w:r>
                    <w:t>Rating</w:t>
                  </w:r>
                </w:p>
              </w:tc>
              <w:tc>
                <w:tcPr>
                  <w:tcW w:w="1973" w:type="dxa"/>
                </w:tcPr>
                <w:p w14:paraId="278672DA" w14:textId="77FBEEED" w:rsidR="001E324D" w:rsidRDefault="001E324D" w:rsidP="00837914">
                  <w:pPr>
                    <w:pStyle w:val="Text"/>
                  </w:pPr>
                  <w:r>
                    <w:t>Float</w:t>
                  </w:r>
                </w:p>
              </w:tc>
            </w:tr>
            <w:tr w:rsidR="001E324D" w14:paraId="13D74D42" w14:textId="77777777" w:rsidTr="001E324D">
              <w:tc>
                <w:tcPr>
                  <w:tcW w:w="1973" w:type="dxa"/>
                </w:tcPr>
                <w:p w14:paraId="7DC765C4" w14:textId="2BE7FE41" w:rsidR="001E324D" w:rsidRDefault="001E324D" w:rsidP="00837914">
                  <w:pPr>
                    <w:pStyle w:val="Text"/>
                  </w:pPr>
                  <w:r>
                    <w:t>ReleaseDate</w:t>
                  </w:r>
                </w:p>
              </w:tc>
              <w:tc>
                <w:tcPr>
                  <w:tcW w:w="1973" w:type="dxa"/>
                </w:tcPr>
                <w:p w14:paraId="659803D1" w14:textId="6CE7E3F4" w:rsidR="001E324D" w:rsidRDefault="001E324D" w:rsidP="00837914">
                  <w:pPr>
                    <w:pStyle w:val="Text"/>
                  </w:pPr>
                  <w:r>
                    <w:t>DateTime</w:t>
                  </w:r>
                </w:p>
              </w:tc>
            </w:tr>
          </w:tbl>
          <w:p w14:paraId="082168FF" w14:textId="0A809630" w:rsidR="001E324D" w:rsidRDefault="001E324D" w:rsidP="00837914">
            <w:pPr>
              <w:pStyle w:val="Text"/>
            </w:pPr>
          </w:p>
        </w:tc>
        <w:tc>
          <w:tcPr>
            <w:tcW w:w="719" w:type="dxa"/>
          </w:tcPr>
          <w:p w14:paraId="04C5B2A4" w14:textId="77777777" w:rsidR="0048120C" w:rsidRDefault="0048120C" w:rsidP="0048120C">
            <w:pPr>
              <w:pStyle w:val="Text"/>
            </w:pPr>
          </w:p>
        </w:tc>
        <w:tc>
          <w:tcPr>
            <w:tcW w:w="3957" w:type="dxa"/>
            <w:gridSpan w:val="3"/>
          </w:tcPr>
          <w:p w14:paraId="2F0DA44A" w14:textId="77777777" w:rsidR="0048120C" w:rsidRDefault="001E324D" w:rsidP="00837914">
            <w:pPr>
              <w:pStyle w:val="Text"/>
            </w:pPr>
            <w:r>
              <w:t>Review Table</w:t>
            </w:r>
          </w:p>
          <w:tbl>
            <w:tblPr>
              <w:tblStyle w:val="TableGrid"/>
              <w:tblW w:w="0" w:type="auto"/>
              <w:tblLook w:val="04A0" w:firstRow="1" w:lastRow="0" w:firstColumn="1" w:lastColumn="0" w:noHBand="0" w:noVBand="1"/>
            </w:tblPr>
            <w:tblGrid>
              <w:gridCol w:w="2173"/>
              <w:gridCol w:w="1774"/>
            </w:tblGrid>
            <w:tr w:rsidR="001E324D" w14:paraId="5211E144" w14:textId="77777777" w:rsidTr="001E324D">
              <w:tc>
                <w:tcPr>
                  <w:tcW w:w="2173" w:type="dxa"/>
                </w:tcPr>
                <w:p w14:paraId="4F7EB28F" w14:textId="677E2B58" w:rsidR="001E324D" w:rsidRDefault="001E324D" w:rsidP="00837914">
                  <w:pPr>
                    <w:pStyle w:val="Text"/>
                  </w:pPr>
                  <w:r>
                    <w:t>Id</w:t>
                  </w:r>
                </w:p>
              </w:tc>
              <w:tc>
                <w:tcPr>
                  <w:tcW w:w="1774" w:type="dxa"/>
                </w:tcPr>
                <w:p w14:paraId="4A9505F2" w14:textId="62FD263A" w:rsidR="001E324D" w:rsidRDefault="001E324D" w:rsidP="00837914">
                  <w:pPr>
                    <w:pStyle w:val="Text"/>
                  </w:pPr>
                  <w:r>
                    <w:t>Int(Primary Key)</w:t>
                  </w:r>
                </w:p>
              </w:tc>
            </w:tr>
            <w:tr w:rsidR="001E324D" w14:paraId="767848DE" w14:textId="77777777" w:rsidTr="001E324D">
              <w:tc>
                <w:tcPr>
                  <w:tcW w:w="2173" w:type="dxa"/>
                </w:tcPr>
                <w:p w14:paraId="12FBCB11" w14:textId="159DF30F" w:rsidR="001E324D" w:rsidRDefault="001E324D" w:rsidP="00837914">
                  <w:pPr>
                    <w:pStyle w:val="Text"/>
                  </w:pPr>
                  <w:r>
                    <w:t>ReviewerName</w:t>
                  </w:r>
                </w:p>
              </w:tc>
              <w:tc>
                <w:tcPr>
                  <w:tcW w:w="1774" w:type="dxa"/>
                </w:tcPr>
                <w:p w14:paraId="60AA0B17" w14:textId="220CF7D9" w:rsidR="001E324D" w:rsidRDefault="001E324D" w:rsidP="00837914">
                  <w:pPr>
                    <w:pStyle w:val="Text"/>
                  </w:pPr>
                  <w:r>
                    <w:t>String</w:t>
                  </w:r>
                </w:p>
              </w:tc>
            </w:tr>
            <w:tr w:rsidR="001E324D" w14:paraId="0D40ED3D" w14:textId="77777777" w:rsidTr="001E324D">
              <w:tc>
                <w:tcPr>
                  <w:tcW w:w="2173" w:type="dxa"/>
                </w:tcPr>
                <w:p w14:paraId="7F9072D7" w14:textId="73F8B816" w:rsidR="001E324D" w:rsidRDefault="001E324D" w:rsidP="00837914">
                  <w:pPr>
                    <w:pStyle w:val="Text"/>
                  </w:pPr>
                  <w:r>
                    <w:t>Rating</w:t>
                  </w:r>
                </w:p>
              </w:tc>
              <w:tc>
                <w:tcPr>
                  <w:tcW w:w="1774" w:type="dxa"/>
                </w:tcPr>
                <w:p w14:paraId="6392AE98" w14:textId="3B01E295" w:rsidR="001E324D" w:rsidRDefault="001E324D" w:rsidP="00837914">
                  <w:pPr>
                    <w:pStyle w:val="Text"/>
                  </w:pPr>
                  <w:r>
                    <w:t>Int(1-10)</w:t>
                  </w:r>
                </w:p>
              </w:tc>
            </w:tr>
            <w:tr w:rsidR="001E324D" w14:paraId="060EE2EA" w14:textId="77777777" w:rsidTr="001E324D">
              <w:tc>
                <w:tcPr>
                  <w:tcW w:w="2173" w:type="dxa"/>
                </w:tcPr>
                <w:p w14:paraId="0EDA05D8" w14:textId="0A0ED699" w:rsidR="001E324D" w:rsidRDefault="001E324D" w:rsidP="00837914">
                  <w:pPr>
                    <w:pStyle w:val="Text"/>
                  </w:pPr>
                  <w:r>
                    <w:t>ReviewText</w:t>
                  </w:r>
                </w:p>
              </w:tc>
              <w:tc>
                <w:tcPr>
                  <w:tcW w:w="1774" w:type="dxa"/>
                </w:tcPr>
                <w:p w14:paraId="5D1EEA49" w14:textId="660BEFBA" w:rsidR="001E324D" w:rsidRDefault="001E324D" w:rsidP="00837914">
                  <w:pPr>
                    <w:pStyle w:val="Text"/>
                  </w:pPr>
                  <w:r>
                    <w:t>String</w:t>
                  </w:r>
                </w:p>
              </w:tc>
            </w:tr>
            <w:tr w:rsidR="001E324D" w14:paraId="24AD666F" w14:textId="77777777" w:rsidTr="001E324D">
              <w:tc>
                <w:tcPr>
                  <w:tcW w:w="2173" w:type="dxa"/>
                </w:tcPr>
                <w:p w14:paraId="0423F02C" w14:textId="483EF5F0" w:rsidR="001E324D" w:rsidRDefault="001E324D" w:rsidP="00837914">
                  <w:pPr>
                    <w:pStyle w:val="Text"/>
                  </w:pPr>
                  <w:r>
                    <w:t>MovieId</w:t>
                  </w:r>
                </w:p>
              </w:tc>
              <w:tc>
                <w:tcPr>
                  <w:tcW w:w="1774" w:type="dxa"/>
                </w:tcPr>
                <w:p w14:paraId="71C16E32" w14:textId="3613120E" w:rsidR="001E324D" w:rsidRDefault="001E324D" w:rsidP="00837914">
                  <w:pPr>
                    <w:pStyle w:val="Text"/>
                  </w:pPr>
                  <w:r>
                    <w:t>Foreign Key</w:t>
                  </w:r>
                </w:p>
              </w:tc>
            </w:tr>
          </w:tbl>
          <w:p w14:paraId="2F62F34E" w14:textId="08E3BA85" w:rsidR="001E324D" w:rsidRDefault="001E324D" w:rsidP="00837914">
            <w:pPr>
              <w:pStyle w:val="Text"/>
            </w:pPr>
          </w:p>
        </w:tc>
        <w:tc>
          <w:tcPr>
            <w:tcW w:w="1079" w:type="dxa"/>
          </w:tcPr>
          <w:p w14:paraId="021CB3E2" w14:textId="77777777" w:rsidR="0048120C" w:rsidRDefault="0048120C"/>
        </w:tc>
      </w:tr>
    </w:tbl>
    <w:p w14:paraId="48EA46F5" w14:textId="77777777" w:rsidR="0048120C" w:rsidRDefault="0048120C"/>
    <w:p w14:paraId="5EB11133"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E7573" w14:paraId="5B0C8B0D" w14:textId="77777777" w:rsidTr="00EB7C2B">
        <w:tc>
          <w:tcPr>
            <w:tcW w:w="1079" w:type="dxa"/>
          </w:tcPr>
          <w:p w14:paraId="49EDB675" w14:textId="77777777" w:rsidR="007E7573" w:rsidRPr="00E74B29" w:rsidRDefault="007E7573" w:rsidP="00BA6015">
            <w:pPr>
              <w:pStyle w:val="Footer"/>
            </w:pPr>
          </w:p>
        </w:tc>
        <w:tc>
          <w:tcPr>
            <w:tcW w:w="5395" w:type="dxa"/>
          </w:tcPr>
          <w:p w14:paraId="3F7D73AE" w14:textId="202FB993" w:rsidR="007E7573" w:rsidRPr="00874FE7" w:rsidRDefault="001E324D" w:rsidP="00BA6015">
            <w:pPr>
              <w:pStyle w:val="Footer"/>
            </w:pPr>
            <w:r>
              <w:t>Asian Movie App</w:t>
            </w:r>
          </w:p>
        </w:tc>
        <w:tc>
          <w:tcPr>
            <w:tcW w:w="3237" w:type="dxa"/>
          </w:tcPr>
          <w:p w14:paraId="4ACBB77F" w14:textId="77777777" w:rsidR="007E7573" w:rsidRPr="00E74B29" w:rsidRDefault="00000000" w:rsidP="00EB7C2B">
            <w:pPr>
              <w:pStyle w:val="Footer"/>
              <w:jc w:val="right"/>
            </w:pPr>
            <w:sdt>
              <w:sdtPr>
                <w:id w:val="58290327"/>
                <w:placeholder>
                  <w:docPart w:val="FA5162EE1F3E45F4A627FCAEF7FF78FB"/>
                </w:placeholder>
                <w:temporary/>
                <w:showingPlcHdr/>
                <w15:appearance w15:val="hidden"/>
              </w:sdtPr>
              <w:sdtContent>
                <w:r w:rsidR="00EB7C2B" w:rsidRPr="00E74B29">
                  <w:t xml:space="preserve">PAGE </w:t>
                </w:r>
                <w:r w:rsidR="00EB7C2B">
                  <w:t>3</w:t>
                </w:r>
              </w:sdtContent>
            </w:sdt>
          </w:p>
        </w:tc>
        <w:tc>
          <w:tcPr>
            <w:tcW w:w="1079" w:type="dxa"/>
          </w:tcPr>
          <w:p w14:paraId="044B6273" w14:textId="77777777" w:rsidR="007E7573" w:rsidRPr="00E74B29" w:rsidRDefault="007E7573" w:rsidP="00BA6015">
            <w:pPr>
              <w:pStyle w:val="Footer"/>
            </w:pPr>
          </w:p>
        </w:tc>
      </w:tr>
    </w:tbl>
    <w:p w14:paraId="0B3F512F" w14:textId="77777777" w:rsidR="00EB7C2B" w:rsidRDefault="00EB7C2B">
      <w:r>
        <w:br w:type="page"/>
      </w: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6233D1" w14:paraId="151BA91A" w14:textId="77777777" w:rsidTr="00FD1628">
        <w:trPr>
          <w:trHeight w:val="800"/>
        </w:trPr>
        <w:tc>
          <w:tcPr>
            <w:tcW w:w="2158" w:type="dxa"/>
            <w:gridSpan w:val="2"/>
            <w:tcBorders>
              <w:right w:val="single" w:sz="18" w:space="0" w:color="476166" w:themeColor="accent1"/>
            </w:tcBorders>
          </w:tcPr>
          <w:p w14:paraId="0EFCAD03" w14:textId="77777777" w:rsidR="006233D1" w:rsidRDefault="006233D1" w:rsidP="00FD1628"/>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E86062A" w14:textId="03CDB734" w:rsidR="006233D1" w:rsidRDefault="0059312B" w:rsidP="00FD1628">
            <w:pPr>
              <w:pStyle w:val="Heading4"/>
            </w:pPr>
            <w:r>
              <w:t>Service URI Scheme</w:t>
            </w:r>
          </w:p>
        </w:tc>
        <w:tc>
          <w:tcPr>
            <w:tcW w:w="2158" w:type="dxa"/>
            <w:gridSpan w:val="2"/>
            <w:tcBorders>
              <w:left w:val="single" w:sz="18" w:space="0" w:color="476166" w:themeColor="accent1"/>
            </w:tcBorders>
          </w:tcPr>
          <w:p w14:paraId="46A723F8" w14:textId="77777777" w:rsidR="006233D1" w:rsidRDefault="006233D1" w:rsidP="00FD1628"/>
        </w:tc>
      </w:tr>
      <w:tr w:rsidR="006233D1" w14:paraId="44D7A89B" w14:textId="77777777" w:rsidTr="00FD1628">
        <w:tc>
          <w:tcPr>
            <w:tcW w:w="2158" w:type="dxa"/>
            <w:gridSpan w:val="2"/>
          </w:tcPr>
          <w:p w14:paraId="61331346" w14:textId="77777777" w:rsidR="006233D1" w:rsidRDefault="006233D1" w:rsidP="00FD1628"/>
        </w:tc>
        <w:tc>
          <w:tcPr>
            <w:tcW w:w="2158" w:type="dxa"/>
            <w:tcBorders>
              <w:top w:val="single" w:sz="18" w:space="0" w:color="476166" w:themeColor="accent1"/>
            </w:tcBorders>
          </w:tcPr>
          <w:p w14:paraId="7F77538B" w14:textId="77777777" w:rsidR="006233D1" w:rsidRDefault="006233D1" w:rsidP="00FD1628"/>
        </w:tc>
        <w:tc>
          <w:tcPr>
            <w:tcW w:w="2158" w:type="dxa"/>
            <w:gridSpan w:val="3"/>
            <w:tcBorders>
              <w:top w:val="single" w:sz="18" w:space="0" w:color="476166" w:themeColor="accent1"/>
            </w:tcBorders>
          </w:tcPr>
          <w:p w14:paraId="1FCD0A03" w14:textId="77777777" w:rsidR="006233D1" w:rsidRDefault="006233D1" w:rsidP="00FD1628"/>
        </w:tc>
        <w:tc>
          <w:tcPr>
            <w:tcW w:w="2158" w:type="dxa"/>
            <w:tcBorders>
              <w:top w:val="single" w:sz="18" w:space="0" w:color="476166" w:themeColor="accent1"/>
            </w:tcBorders>
          </w:tcPr>
          <w:p w14:paraId="1805DB27" w14:textId="77777777" w:rsidR="006233D1" w:rsidRDefault="006233D1" w:rsidP="00FD1628"/>
        </w:tc>
        <w:tc>
          <w:tcPr>
            <w:tcW w:w="2158" w:type="dxa"/>
            <w:gridSpan w:val="2"/>
          </w:tcPr>
          <w:p w14:paraId="33B51447" w14:textId="77777777" w:rsidR="006233D1" w:rsidRDefault="006233D1" w:rsidP="00FD1628"/>
        </w:tc>
      </w:tr>
      <w:tr w:rsidR="006233D1" w14:paraId="787C1991" w14:textId="77777777" w:rsidTr="00FD1628">
        <w:trPr>
          <w:trHeight w:val="4546"/>
        </w:trPr>
        <w:tc>
          <w:tcPr>
            <w:tcW w:w="1079" w:type="dxa"/>
          </w:tcPr>
          <w:p w14:paraId="206C20B8" w14:textId="77777777" w:rsidR="006233D1" w:rsidRDefault="006233D1" w:rsidP="00FD1628"/>
        </w:tc>
        <w:tc>
          <w:tcPr>
            <w:tcW w:w="8632" w:type="dxa"/>
            <w:gridSpan w:val="7"/>
            <w:tcBorders>
              <w:top w:val="single" w:sz="18" w:space="0" w:color="476166" w:themeColor="accent1"/>
              <w:bottom w:val="single" w:sz="18" w:space="0" w:color="476166" w:themeColor="accent1"/>
            </w:tcBorders>
          </w:tcPr>
          <w:p w14:paraId="5DE23F63" w14:textId="77777777" w:rsidR="0059312B" w:rsidRDefault="0059312B" w:rsidP="0059312B">
            <w:pPr>
              <w:pStyle w:val="Text"/>
            </w:pPr>
          </w:p>
          <w:p w14:paraId="30B3EC7F" w14:textId="4D6CB17F" w:rsidR="006233D1" w:rsidRDefault="0059312B" w:rsidP="0059312B">
            <w:pPr>
              <w:pStyle w:val="Text"/>
            </w:pPr>
            <w:r>
              <w:t>Movies</w:t>
            </w:r>
          </w:p>
          <w:p w14:paraId="00174036" w14:textId="77777777" w:rsidR="0059312B" w:rsidRDefault="0059312B" w:rsidP="0059312B">
            <w:pPr>
              <w:pStyle w:val="Text"/>
            </w:pPr>
          </w:p>
          <w:p w14:paraId="473C4711" w14:textId="304D9F77" w:rsidR="0059312B" w:rsidRDefault="0059312B" w:rsidP="0059312B">
            <w:pPr>
              <w:pStyle w:val="Text"/>
            </w:pPr>
            <w:r>
              <w:t xml:space="preserve">Http Method   Endpoint                         </w:t>
            </w:r>
            <w:r w:rsidR="00434834">
              <w:t xml:space="preserve">                 </w:t>
            </w:r>
            <w:r>
              <w:t>Description</w:t>
            </w:r>
          </w:p>
          <w:tbl>
            <w:tblPr>
              <w:tblStyle w:val="TableGrid"/>
              <w:tblW w:w="0" w:type="auto"/>
              <w:tblLook w:val="04A0" w:firstRow="1" w:lastRow="0" w:firstColumn="1" w:lastColumn="0" w:noHBand="0" w:noVBand="1"/>
            </w:tblPr>
            <w:tblGrid>
              <w:gridCol w:w="1750"/>
              <w:gridCol w:w="3998"/>
              <w:gridCol w:w="2874"/>
            </w:tblGrid>
            <w:tr w:rsidR="0059312B" w14:paraId="3D275610" w14:textId="77777777" w:rsidTr="0059312B">
              <w:tc>
                <w:tcPr>
                  <w:tcW w:w="1750" w:type="dxa"/>
                </w:tcPr>
                <w:p w14:paraId="53173E59" w14:textId="04C5A3F1" w:rsidR="0059312B" w:rsidRDefault="0059312B" w:rsidP="0059312B">
                  <w:pPr>
                    <w:pStyle w:val="Text"/>
                  </w:pPr>
                  <w:r>
                    <w:t>Get</w:t>
                  </w:r>
                </w:p>
              </w:tc>
              <w:tc>
                <w:tcPr>
                  <w:tcW w:w="3998" w:type="dxa"/>
                </w:tcPr>
                <w:p w14:paraId="3DBFB9D8" w14:textId="1DCBCF34" w:rsidR="0059312B" w:rsidRDefault="00125528" w:rsidP="0059312B">
                  <w:pPr>
                    <w:pStyle w:val="Text"/>
                  </w:pPr>
                  <w:r w:rsidRPr="00125528">
                    <w:t>/api/movies</w:t>
                  </w:r>
                </w:p>
              </w:tc>
              <w:tc>
                <w:tcPr>
                  <w:tcW w:w="2874" w:type="dxa"/>
                </w:tcPr>
                <w:p w14:paraId="7F496151" w14:textId="2CC28DA3" w:rsidR="0059312B" w:rsidRDefault="00125528" w:rsidP="0059312B">
                  <w:pPr>
                    <w:pStyle w:val="Text"/>
                  </w:pPr>
                  <w:r w:rsidRPr="00125528">
                    <w:t>Get paginated, filterable, and sortable movie list. Query params: title, genre, sort, order, page, pageSize</w:t>
                  </w:r>
                </w:p>
              </w:tc>
            </w:tr>
            <w:tr w:rsidR="0059312B" w14:paraId="41FCFA97" w14:textId="77777777" w:rsidTr="0059312B">
              <w:tc>
                <w:tcPr>
                  <w:tcW w:w="1750" w:type="dxa"/>
                </w:tcPr>
                <w:p w14:paraId="291D848C" w14:textId="3C696270" w:rsidR="0059312B" w:rsidRDefault="0059312B" w:rsidP="0059312B">
                  <w:pPr>
                    <w:pStyle w:val="Text"/>
                  </w:pPr>
                  <w:r>
                    <w:t>Get</w:t>
                  </w:r>
                </w:p>
              </w:tc>
              <w:tc>
                <w:tcPr>
                  <w:tcW w:w="3998" w:type="dxa"/>
                </w:tcPr>
                <w:p w14:paraId="6C72B570" w14:textId="5579B881" w:rsidR="0059312B" w:rsidRDefault="00125528" w:rsidP="0059312B">
                  <w:pPr>
                    <w:pStyle w:val="Text"/>
                  </w:pPr>
                  <w:r w:rsidRPr="00125528">
                    <w:t>/api/movies/{id}</w:t>
                  </w:r>
                </w:p>
              </w:tc>
              <w:tc>
                <w:tcPr>
                  <w:tcW w:w="2874" w:type="dxa"/>
                </w:tcPr>
                <w:p w14:paraId="07A78DF1" w14:textId="20D76BD9" w:rsidR="0059312B" w:rsidRDefault="00125528" w:rsidP="00125528">
                  <w:pPr>
                    <w:pStyle w:val="Text"/>
                  </w:pPr>
                  <w:r w:rsidRPr="00125528">
                    <w:t>Get details for a specific movie by ID. Includes reviews.</w:t>
                  </w:r>
                </w:p>
              </w:tc>
            </w:tr>
            <w:tr w:rsidR="0059312B" w14:paraId="65E50166" w14:textId="77777777" w:rsidTr="0059312B">
              <w:tc>
                <w:tcPr>
                  <w:tcW w:w="1750" w:type="dxa"/>
                </w:tcPr>
                <w:p w14:paraId="21265ADC" w14:textId="7F817A4F" w:rsidR="0059312B" w:rsidRDefault="0059312B" w:rsidP="0059312B">
                  <w:pPr>
                    <w:pStyle w:val="Text"/>
                  </w:pPr>
                  <w:r>
                    <w:t>Get</w:t>
                  </w:r>
                </w:p>
              </w:tc>
              <w:tc>
                <w:tcPr>
                  <w:tcW w:w="3998" w:type="dxa"/>
                </w:tcPr>
                <w:p w14:paraId="577861E4" w14:textId="3B552EF0" w:rsidR="0059312B" w:rsidRDefault="00125528" w:rsidP="0059312B">
                  <w:pPr>
                    <w:pStyle w:val="Text"/>
                  </w:pPr>
                  <w:r w:rsidRPr="00125528">
                    <w:t>/api/movies/search?title=&amp;genre=</w:t>
                  </w:r>
                </w:p>
              </w:tc>
              <w:tc>
                <w:tcPr>
                  <w:tcW w:w="2874" w:type="dxa"/>
                </w:tcPr>
                <w:p w14:paraId="40505BF8" w14:textId="1D1EE324" w:rsidR="0059312B" w:rsidRDefault="00125528" w:rsidP="0059312B">
                  <w:pPr>
                    <w:pStyle w:val="Text"/>
                  </w:pPr>
                  <w:r w:rsidRPr="00125528">
                    <w:t>Search movies by title and/or genre.</w:t>
                  </w:r>
                </w:p>
              </w:tc>
            </w:tr>
            <w:tr w:rsidR="0059312B" w14:paraId="295210A0" w14:textId="77777777" w:rsidTr="0059312B">
              <w:tc>
                <w:tcPr>
                  <w:tcW w:w="1750" w:type="dxa"/>
                </w:tcPr>
                <w:p w14:paraId="1D738AC3" w14:textId="2E29D6F5" w:rsidR="0059312B" w:rsidRDefault="0059312B" w:rsidP="0059312B">
                  <w:pPr>
                    <w:pStyle w:val="Text"/>
                  </w:pPr>
                  <w:r>
                    <w:t>Get</w:t>
                  </w:r>
                </w:p>
              </w:tc>
              <w:tc>
                <w:tcPr>
                  <w:tcW w:w="3998" w:type="dxa"/>
                </w:tcPr>
                <w:p w14:paraId="749F131C" w14:textId="4CDD329B" w:rsidR="0059312B" w:rsidRDefault="00125528" w:rsidP="0059312B">
                  <w:pPr>
                    <w:pStyle w:val="Text"/>
                  </w:pPr>
                  <w:r w:rsidRPr="00125528">
                    <w:t>/api/movies/{id}/average-rating</w:t>
                  </w:r>
                </w:p>
              </w:tc>
              <w:tc>
                <w:tcPr>
                  <w:tcW w:w="2874" w:type="dxa"/>
                </w:tcPr>
                <w:p w14:paraId="15AD02D3" w14:textId="7BCC6BB7" w:rsidR="0059312B" w:rsidRDefault="00125528" w:rsidP="0059312B">
                  <w:pPr>
                    <w:pStyle w:val="Text"/>
                  </w:pPr>
                  <w:r w:rsidRPr="00125528">
                    <w:t>Get average rating of a movie.</w:t>
                  </w:r>
                </w:p>
              </w:tc>
            </w:tr>
            <w:tr w:rsidR="0059312B" w14:paraId="1983F6C8" w14:textId="77777777" w:rsidTr="0059312B">
              <w:tc>
                <w:tcPr>
                  <w:tcW w:w="1750" w:type="dxa"/>
                </w:tcPr>
                <w:p w14:paraId="4C5497E6" w14:textId="157867EC" w:rsidR="0059312B" w:rsidRDefault="0059312B" w:rsidP="0059312B">
                  <w:pPr>
                    <w:pStyle w:val="Text"/>
                  </w:pPr>
                  <w:r>
                    <w:t>Get</w:t>
                  </w:r>
                </w:p>
              </w:tc>
              <w:tc>
                <w:tcPr>
                  <w:tcW w:w="3998" w:type="dxa"/>
                </w:tcPr>
                <w:p w14:paraId="64544139" w14:textId="743937EE" w:rsidR="0059312B" w:rsidRDefault="00125528" w:rsidP="0059312B">
                  <w:pPr>
                    <w:pStyle w:val="Text"/>
                  </w:pPr>
                  <w:r w:rsidRPr="00125528">
                    <w:t>/api/movies/top?count=5</w:t>
                  </w:r>
                </w:p>
              </w:tc>
              <w:tc>
                <w:tcPr>
                  <w:tcW w:w="2874" w:type="dxa"/>
                </w:tcPr>
                <w:p w14:paraId="0F570C6A" w14:textId="541B4958" w:rsidR="0059312B" w:rsidRDefault="00125528" w:rsidP="0059312B">
                  <w:pPr>
                    <w:pStyle w:val="Text"/>
                  </w:pPr>
                  <w:r w:rsidRPr="00125528">
                    <w:t>Get top-rated</w:t>
                  </w:r>
                  <w:r>
                    <w:t xml:space="preserve"> </w:t>
                  </w:r>
                  <w:r w:rsidRPr="00125528">
                    <w:t>movies.</w:t>
                  </w:r>
                </w:p>
              </w:tc>
            </w:tr>
            <w:tr w:rsidR="0059312B" w14:paraId="1121F8EC" w14:textId="77777777" w:rsidTr="0059312B">
              <w:tc>
                <w:tcPr>
                  <w:tcW w:w="1750" w:type="dxa"/>
                </w:tcPr>
                <w:p w14:paraId="769F19F0" w14:textId="2C062594" w:rsidR="0059312B" w:rsidRDefault="0059312B" w:rsidP="0059312B">
                  <w:pPr>
                    <w:pStyle w:val="Text"/>
                  </w:pPr>
                  <w:r>
                    <w:t>Get</w:t>
                  </w:r>
                </w:p>
              </w:tc>
              <w:tc>
                <w:tcPr>
                  <w:tcW w:w="3998" w:type="dxa"/>
                </w:tcPr>
                <w:p w14:paraId="50B310BC" w14:textId="3A92FF21" w:rsidR="0059312B" w:rsidRDefault="00125528" w:rsidP="0059312B">
                  <w:pPr>
                    <w:pStyle w:val="Text"/>
                  </w:pPr>
                  <w:r w:rsidRPr="00125528">
                    <w:t>/api/movies/latest?count=5</w:t>
                  </w:r>
                </w:p>
              </w:tc>
              <w:tc>
                <w:tcPr>
                  <w:tcW w:w="2874" w:type="dxa"/>
                </w:tcPr>
                <w:p w14:paraId="0095E294" w14:textId="6040A976" w:rsidR="0059312B" w:rsidRDefault="00125528" w:rsidP="00125528">
                  <w:pPr>
                    <w:pStyle w:val="Text"/>
                  </w:pPr>
                  <w:r w:rsidRPr="00125528">
                    <w:t>Get latest released movies.</w:t>
                  </w:r>
                </w:p>
              </w:tc>
            </w:tr>
            <w:tr w:rsidR="0059312B" w14:paraId="4A10ED17" w14:textId="77777777" w:rsidTr="0059312B">
              <w:tc>
                <w:tcPr>
                  <w:tcW w:w="1750" w:type="dxa"/>
                </w:tcPr>
                <w:p w14:paraId="414484D2" w14:textId="5AF87A88" w:rsidR="0059312B" w:rsidRDefault="0059312B" w:rsidP="0059312B">
                  <w:pPr>
                    <w:pStyle w:val="Text"/>
                  </w:pPr>
                  <w:r>
                    <w:t>Get</w:t>
                  </w:r>
                </w:p>
              </w:tc>
              <w:tc>
                <w:tcPr>
                  <w:tcW w:w="3998" w:type="dxa"/>
                </w:tcPr>
                <w:p w14:paraId="7CA83D0F" w14:textId="6ECD1F96" w:rsidR="0059312B" w:rsidRDefault="00125528" w:rsidP="0059312B">
                  <w:pPr>
                    <w:pStyle w:val="Text"/>
                  </w:pPr>
                  <w:r w:rsidRPr="00125528">
                    <w:t>/api/movies/random</w:t>
                  </w:r>
                  <w:r w:rsidRPr="00125528">
                    <w:tab/>
                  </w:r>
                </w:p>
              </w:tc>
              <w:tc>
                <w:tcPr>
                  <w:tcW w:w="2874" w:type="dxa"/>
                </w:tcPr>
                <w:p w14:paraId="5D3B614F" w14:textId="0661E096" w:rsidR="0059312B" w:rsidRDefault="00125528" w:rsidP="0059312B">
                  <w:pPr>
                    <w:pStyle w:val="Text"/>
                  </w:pPr>
                  <w:r w:rsidRPr="00125528">
                    <w:t>Get a random movie.</w:t>
                  </w:r>
                </w:p>
              </w:tc>
            </w:tr>
            <w:tr w:rsidR="0059312B" w14:paraId="43433230" w14:textId="77777777" w:rsidTr="0059312B">
              <w:tc>
                <w:tcPr>
                  <w:tcW w:w="1750" w:type="dxa"/>
                </w:tcPr>
                <w:p w14:paraId="2633B626" w14:textId="16B83C65" w:rsidR="0059312B" w:rsidRDefault="0059312B" w:rsidP="0059312B">
                  <w:pPr>
                    <w:pStyle w:val="Text"/>
                  </w:pPr>
                  <w:r>
                    <w:t>Post</w:t>
                  </w:r>
                </w:p>
              </w:tc>
              <w:tc>
                <w:tcPr>
                  <w:tcW w:w="3998" w:type="dxa"/>
                </w:tcPr>
                <w:p w14:paraId="28DFA453" w14:textId="5F902A17" w:rsidR="0059312B" w:rsidRDefault="00125528" w:rsidP="0059312B">
                  <w:pPr>
                    <w:pStyle w:val="Text"/>
                  </w:pPr>
                  <w:r w:rsidRPr="00125528">
                    <w:t>/api/movies</w:t>
                  </w:r>
                </w:p>
              </w:tc>
              <w:tc>
                <w:tcPr>
                  <w:tcW w:w="2874" w:type="dxa"/>
                </w:tcPr>
                <w:p w14:paraId="26AFD9CC" w14:textId="22BCD664" w:rsidR="0059312B" w:rsidRDefault="00125528" w:rsidP="0059312B">
                  <w:pPr>
                    <w:pStyle w:val="Text"/>
                  </w:pPr>
                  <w:r w:rsidRPr="00125528">
                    <w:t>Add a new movie.</w:t>
                  </w:r>
                </w:p>
              </w:tc>
            </w:tr>
            <w:tr w:rsidR="0059312B" w14:paraId="40EF6C7D" w14:textId="77777777" w:rsidTr="0059312B">
              <w:tc>
                <w:tcPr>
                  <w:tcW w:w="1750" w:type="dxa"/>
                </w:tcPr>
                <w:p w14:paraId="5F785E64" w14:textId="422D3926" w:rsidR="0059312B" w:rsidRDefault="0059312B" w:rsidP="0059312B">
                  <w:pPr>
                    <w:pStyle w:val="Text"/>
                  </w:pPr>
                  <w:r>
                    <w:t>Put</w:t>
                  </w:r>
                </w:p>
              </w:tc>
              <w:tc>
                <w:tcPr>
                  <w:tcW w:w="3998" w:type="dxa"/>
                </w:tcPr>
                <w:p w14:paraId="27CA0D67" w14:textId="4C89EB00" w:rsidR="0059312B" w:rsidRDefault="00125528" w:rsidP="0059312B">
                  <w:pPr>
                    <w:pStyle w:val="Text"/>
                  </w:pPr>
                  <w:r w:rsidRPr="00125528">
                    <w:t>/api/movies/{id}</w:t>
                  </w:r>
                </w:p>
              </w:tc>
              <w:tc>
                <w:tcPr>
                  <w:tcW w:w="2874" w:type="dxa"/>
                </w:tcPr>
                <w:p w14:paraId="0D70F18D" w14:textId="6B4AD472" w:rsidR="0059312B" w:rsidRDefault="00125528" w:rsidP="00125528">
                  <w:pPr>
                    <w:pStyle w:val="Text"/>
                  </w:pPr>
                  <w:r w:rsidRPr="00125528">
                    <w:t>Update a movie.</w:t>
                  </w:r>
                </w:p>
              </w:tc>
            </w:tr>
            <w:tr w:rsidR="0059312B" w14:paraId="4A0AB304" w14:textId="77777777" w:rsidTr="00434834">
              <w:tc>
                <w:tcPr>
                  <w:tcW w:w="1750" w:type="dxa"/>
                  <w:tcBorders>
                    <w:bottom w:val="single" w:sz="4" w:space="0" w:color="auto"/>
                  </w:tcBorders>
                </w:tcPr>
                <w:p w14:paraId="066B3BF9" w14:textId="3085024E" w:rsidR="0059312B" w:rsidRDefault="0059312B" w:rsidP="0059312B">
                  <w:pPr>
                    <w:pStyle w:val="Text"/>
                  </w:pPr>
                  <w:r>
                    <w:t>Delete</w:t>
                  </w:r>
                </w:p>
              </w:tc>
              <w:tc>
                <w:tcPr>
                  <w:tcW w:w="3998" w:type="dxa"/>
                  <w:tcBorders>
                    <w:bottom w:val="single" w:sz="4" w:space="0" w:color="auto"/>
                  </w:tcBorders>
                </w:tcPr>
                <w:p w14:paraId="5AE87E3F" w14:textId="15DF66C1" w:rsidR="0059312B" w:rsidRDefault="00125528" w:rsidP="0059312B">
                  <w:pPr>
                    <w:pStyle w:val="Text"/>
                  </w:pPr>
                  <w:r w:rsidRPr="00125528">
                    <w:t>/api/movies/{id}</w:t>
                  </w:r>
                </w:p>
              </w:tc>
              <w:tc>
                <w:tcPr>
                  <w:tcW w:w="2874" w:type="dxa"/>
                  <w:tcBorders>
                    <w:bottom w:val="single" w:sz="4" w:space="0" w:color="auto"/>
                  </w:tcBorders>
                </w:tcPr>
                <w:p w14:paraId="244018F8" w14:textId="2D3A344E" w:rsidR="0059312B" w:rsidRDefault="00125528" w:rsidP="0059312B">
                  <w:pPr>
                    <w:pStyle w:val="Text"/>
                  </w:pPr>
                  <w:r w:rsidRPr="00125528">
                    <w:t>Delete a movie.</w:t>
                  </w:r>
                </w:p>
              </w:tc>
            </w:tr>
            <w:tr w:rsidR="00125528" w14:paraId="34051CBA" w14:textId="77777777" w:rsidTr="00434834">
              <w:tc>
                <w:tcPr>
                  <w:tcW w:w="1750" w:type="dxa"/>
                  <w:tcBorders>
                    <w:top w:val="single" w:sz="4" w:space="0" w:color="auto"/>
                    <w:left w:val="nil"/>
                    <w:bottom w:val="nil"/>
                    <w:right w:val="nil"/>
                  </w:tcBorders>
                </w:tcPr>
                <w:p w14:paraId="122F18D7" w14:textId="77777777" w:rsidR="00125528" w:rsidRDefault="00125528" w:rsidP="0059312B">
                  <w:pPr>
                    <w:pStyle w:val="Text"/>
                  </w:pPr>
                </w:p>
              </w:tc>
              <w:tc>
                <w:tcPr>
                  <w:tcW w:w="3998" w:type="dxa"/>
                  <w:tcBorders>
                    <w:top w:val="single" w:sz="4" w:space="0" w:color="auto"/>
                    <w:left w:val="nil"/>
                    <w:bottom w:val="nil"/>
                    <w:right w:val="nil"/>
                  </w:tcBorders>
                </w:tcPr>
                <w:p w14:paraId="33D89B74" w14:textId="77777777" w:rsidR="00125528" w:rsidRPr="00125528" w:rsidRDefault="00125528" w:rsidP="0059312B">
                  <w:pPr>
                    <w:pStyle w:val="Text"/>
                  </w:pPr>
                </w:p>
              </w:tc>
              <w:tc>
                <w:tcPr>
                  <w:tcW w:w="2874" w:type="dxa"/>
                  <w:tcBorders>
                    <w:top w:val="single" w:sz="4" w:space="0" w:color="auto"/>
                    <w:left w:val="nil"/>
                    <w:bottom w:val="nil"/>
                    <w:right w:val="nil"/>
                  </w:tcBorders>
                </w:tcPr>
                <w:p w14:paraId="17D07AD6" w14:textId="77777777" w:rsidR="00125528" w:rsidRPr="00125528" w:rsidRDefault="00125528" w:rsidP="0059312B">
                  <w:pPr>
                    <w:pStyle w:val="Text"/>
                  </w:pPr>
                </w:p>
              </w:tc>
            </w:tr>
            <w:tr w:rsidR="00434834" w14:paraId="31407538" w14:textId="77777777" w:rsidTr="00434834">
              <w:tc>
                <w:tcPr>
                  <w:tcW w:w="1750" w:type="dxa"/>
                  <w:tcBorders>
                    <w:top w:val="nil"/>
                    <w:left w:val="nil"/>
                    <w:right w:val="nil"/>
                  </w:tcBorders>
                </w:tcPr>
                <w:p w14:paraId="3A6F569D" w14:textId="4C677D03" w:rsidR="00434834" w:rsidRDefault="00434834" w:rsidP="0059312B">
                  <w:pPr>
                    <w:pStyle w:val="Text"/>
                  </w:pPr>
                  <w:r>
                    <w:t>Reviews</w:t>
                  </w:r>
                </w:p>
              </w:tc>
              <w:tc>
                <w:tcPr>
                  <w:tcW w:w="3998" w:type="dxa"/>
                  <w:tcBorders>
                    <w:top w:val="nil"/>
                    <w:left w:val="nil"/>
                    <w:right w:val="nil"/>
                  </w:tcBorders>
                </w:tcPr>
                <w:p w14:paraId="5C5A9FEC" w14:textId="28678EB7" w:rsidR="00434834" w:rsidRPr="00125528" w:rsidRDefault="00434834" w:rsidP="0059312B">
                  <w:pPr>
                    <w:pStyle w:val="Text"/>
                  </w:pPr>
                  <w:r>
                    <w:t>(Nested under Movies)</w:t>
                  </w:r>
                </w:p>
              </w:tc>
              <w:tc>
                <w:tcPr>
                  <w:tcW w:w="2874" w:type="dxa"/>
                  <w:tcBorders>
                    <w:top w:val="nil"/>
                    <w:left w:val="nil"/>
                    <w:right w:val="nil"/>
                  </w:tcBorders>
                </w:tcPr>
                <w:p w14:paraId="1BB6073D" w14:textId="77777777" w:rsidR="00434834" w:rsidRPr="00125528" w:rsidRDefault="00434834" w:rsidP="0059312B">
                  <w:pPr>
                    <w:pStyle w:val="Text"/>
                  </w:pPr>
                </w:p>
              </w:tc>
            </w:tr>
            <w:tr w:rsidR="00434834" w14:paraId="665816B4" w14:textId="77777777" w:rsidTr="0059312B">
              <w:tc>
                <w:tcPr>
                  <w:tcW w:w="1750" w:type="dxa"/>
                </w:tcPr>
                <w:p w14:paraId="17450E49" w14:textId="6F928826" w:rsidR="00434834" w:rsidRDefault="00434834" w:rsidP="0059312B">
                  <w:pPr>
                    <w:pStyle w:val="Text"/>
                  </w:pPr>
                  <w:r>
                    <w:t>Post</w:t>
                  </w:r>
                </w:p>
              </w:tc>
              <w:tc>
                <w:tcPr>
                  <w:tcW w:w="3998" w:type="dxa"/>
                </w:tcPr>
                <w:p w14:paraId="4F41CAB4" w14:textId="2D8A2BB4" w:rsidR="00434834" w:rsidRPr="00125528" w:rsidRDefault="00434834" w:rsidP="0059312B">
                  <w:pPr>
                    <w:pStyle w:val="Text"/>
                  </w:pPr>
                  <w:r w:rsidRPr="00434834">
                    <w:t>/api/movies/{movieId}/reviews</w:t>
                  </w:r>
                </w:p>
              </w:tc>
              <w:tc>
                <w:tcPr>
                  <w:tcW w:w="2874" w:type="dxa"/>
                </w:tcPr>
                <w:p w14:paraId="2A0A4078" w14:textId="5FB7C8A2" w:rsidR="00434834" w:rsidRPr="00125528" w:rsidRDefault="00434834" w:rsidP="0059312B">
                  <w:pPr>
                    <w:pStyle w:val="Text"/>
                  </w:pPr>
                  <w:r w:rsidRPr="00434834">
                    <w:t>Add a new review to a movie.</w:t>
                  </w:r>
                </w:p>
              </w:tc>
            </w:tr>
            <w:tr w:rsidR="00434834" w14:paraId="6851AC34" w14:textId="77777777" w:rsidTr="0059312B">
              <w:tc>
                <w:tcPr>
                  <w:tcW w:w="1750" w:type="dxa"/>
                </w:tcPr>
                <w:p w14:paraId="5CEBC497" w14:textId="41E21CD7" w:rsidR="00434834" w:rsidRDefault="00434834" w:rsidP="0059312B">
                  <w:pPr>
                    <w:pStyle w:val="Text"/>
                  </w:pPr>
                  <w:r>
                    <w:t>Put</w:t>
                  </w:r>
                </w:p>
              </w:tc>
              <w:tc>
                <w:tcPr>
                  <w:tcW w:w="3998" w:type="dxa"/>
                </w:tcPr>
                <w:p w14:paraId="5BE1C22D" w14:textId="1FFEF3F8" w:rsidR="00434834" w:rsidRPr="00125528" w:rsidRDefault="00434834" w:rsidP="0059312B">
                  <w:pPr>
                    <w:pStyle w:val="Text"/>
                  </w:pPr>
                  <w:r w:rsidRPr="00434834">
                    <w:t>/api/movies/{movieId}/reviews/{reviewId}</w:t>
                  </w:r>
                </w:p>
              </w:tc>
              <w:tc>
                <w:tcPr>
                  <w:tcW w:w="2874" w:type="dxa"/>
                </w:tcPr>
                <w:p w14:paraId="7EE312B5" w14:textId="5E464DBC" w:rsidR="00434834" w:rsidRPr="00125528" w:rsidRDefault="00434834" w:rsidP="0059312B">
                  <w:pPr>
                    <w:pStyle w:val="Text"/>
                  </w:pPr>
                  <w:r w:rsidRPr="00434834">
                    <w:t>Update a review for a movie.</w:t>
                  </w:r>
                </w:p>
              </w:tc>
            </w:tr>
            <w:tr w:rsidR="00434834" w14:paraId="1A80BD5B" w14:textId="77777777" w:rsidTr="0059312B">
              <w:tc>
                <w:tcPr>
                  <w:tcW w:w="1750" w:type="dxa"/>
                </w:tcPr>
                <w:p w14:paraId="21A72FFE" w14:textId="5F4B9240" w:rsidR="00434834" w:rsidRDefault="00434834" w:rsidP="0059312B">
                  <w:pPr>
                    <w:pStyle w:val="Text"/>
                  </w:pPr>
                  <w:r>
                    <w:t>Delete</w:t>
                  </w:r>
                </w:p>
              </w:tc>
              <w:tc>
                <w:tcPr>
                  <w:tcW w:w="3998" w:type="dxa"/>
                </w:tcPr>
                <w:p w14:paraId="25E8E763" w14:textId="02F50498" w:rsidR="00434834" w:rsidRPr="00125528" w:rsidRDefault="00434834" w:rsidP="0059312B">
                  <w:pPr>
                    <w:pStyle w:val="Text"/>
                  </w:pPr>
                  <w:r w:rsidRPr="00434834">
                    <w:t>/api/movies/{movieId}/reviews/{reviewId}</w:t>
                  </w:r>
                </w:p>
              </w:tc>
              <w:tc>
                <w:tcPr>
                  <w:tcW w:w="2874" w:type="dxa"/>
                </w:tcPr>
                <w:p w14:paraId="730178B5" w14:textId="1778A200" w:rsidR="00434834" w:rsidRPr="00125528" w:rsidRDefault="00434834" w:rsidP="0059312B">
                  <w:pPr>
                    <w:pStyle w:val="Text"/>
                  </w:pPr>
                  <w:r w:rsidRPr="00434834">
                    <w:t>Delete a review from a movie.</w:t>
                  </w:r>
                </w:p>
              </w:tc>
            </w:tr>
          </w:tbl>
          <w:p w14:paraId="30EF2155" w14:textId="77777777" w:rsidR="0059312B" w:rsidRDefault="0059312B" w:rsidP="0059312B">
            <w:pPr>
              <w:pStyle w:val="Text"/>
            </w:pPr>
          </w:p>
          <w:p w14:paraId="2ADCB143" w14:textId="5D3EB3EF" w:rsidR="00434834" w:rsidRDefault="00434834" w:rsidP="0059312B">
            <w:pPr>
              <w:pStyle w:val="Text"/>
            </w:pPr>
          </w:p>
        </w:tc>
        <w:tc>
          <w:tcPr>
            <w:tcW w:w="1079" w:type="dxa"/>
          </w:tcPr>
          <w:p w14:paraId="6F8911C8" w14:textId="77777777" w:rsidR="00125528" w:rsidRDefault="00125528" w:rsidP="00FD1628"/>
        </w:tc>
      </w:tr>
      <w:tr w:rsidR="006233D1" w14:paraId="69DCC845" w14:textId="77777777" w:rsidTr="00434834">
        <w:trPr>
          <w:trHeight w:val="636"/>
        </w:trPr>
        <w:tc>
          <w:tcPr>
            <w:tcW w:w="1079" w:type="dxa"/>
          </w:tcPr>
          <w:p w14:paraId="4BEDCFE1" w14:textId="77777777" w:rsidR="006233D1" w:rsidRDefault="006233D1" w:rsidP="00FD1628"/>
        </w:tc>
        <w:tc>
          <w:tcPr>
            <w:tcW w:w="3956" w:type="dxa"/>
            <w:gridSpan w:val="3"/>
            <w:tcBorders>
              <w:top w:val="single" w:sz="18" w:space="0" w:color="476166" w:themeColor="accent1"/>
            </w:tcBorders>
          </w:tcPr>
          <w:p w14:paraId="7D4CBC7B" w14:textId="3EB01BF7" w:rsidR="006233D1" w:rsidRDefault="006233D1" w:rsidP="00FD1628">
            <w:pPr>
              <w:pStyle w:val="Heading5"/>
            </w:pPr>
          </w:p>
          <w:p w14:paraId="03E7C169" w14:textId="77777777" w:rsidR="006233D1" w:rsidRPr="0048120C" w:rsidRDefault="006233D1" w:rsidP="00FD1628"/>
        </w:tc>
        <w:tc>
          <w:tcPr>
            <w:tcW w:w="719" w:type="dxa"/>
            <w:tcBorders>
              <w:top w:val="single" w:sz="18" w:space="0" w:color="476166" w:themeColor="accent1"/>
            </w:tcBorders>
          </w:tcPr>
          <w:p w14:paraId="6CF37D08" w14:textId="77777777" w:rsidR="006233D1" w:rsidRDefault="006233D1" w:rsidP="00FD1628"/>
        </w:tc>
        <w:tc>
          <w:tcPr>
            <w:tcW w:w="3957" w:type="dxa"/>
            <w:gridSpan w:val="3"/>
            <w:tcBorders>
              <w:top w:val="single" w:sz="18" w:space="0" w:color="476166" w:themeColor="accent1"/>
            </w:tcBorders>
          </w:tcPr>
          <w:p w14:paraId="54109C55" w14:textId="77777777" w:rsidR="006233D1" w:rsidRDefault="006233D1" w:rsidP="00FD1628"/>
        </w:tc>
        <w:tc>
          <w:tcPr>
            <w:tcW w:w="1079" w:type="dxa"/>
          </w:tcPr>
          <w:p w14:paraId="6514BFB8" w14:textId="77777777" w:rsidR="00125528" w:rsidRDefault="00125528" w:rsidP="00FD1628"/>
          <w:p w14:paraId="1C4A4F9C" w14:textId="77777777" w:rsidR="00125528" w:rsidRDefault="00125528" w:rsidP="00FD1628"/>
        </w:tc>
      </w:tr>
      <w:tr w:rsidR="006233D1" w14:paraId="5926A8BC" w14:textId="77777777" w:rsidTr="00434834">
        <w:trPr>
          <w:trHeight w:val="80"/>
        </w:trPr>
        <w:tc>
          <w:tcPr>
            <w:tcW w:w="1079" w:type="dxa"/>
          </w:tcPr>
          <w:p w14:paraId="55FBEC89" w14:textId="77777777" w:rsidR="006233D1" w:rsidRDefault="006233D1" w:rsidP="00FD1628"/>
        </w:tc>
        <w:tc>
          <w:tcPr>
            <w:tcW w:w="3956" w:type="dxa"/>
            <w:gridSpan w:val="3"/>
          </w:tcPr>
          <w:p w14:paraId="3CAE2C12" w14:textId="2660E7C0" w:rsidR="006233D1" w:rsidRDefault="006233D1" w:rsidP="00FD1628">
            <w:pPr>
              <w:pStyle w:val="Text"/>
            </w:pPr>
          </w:p>
        </w:tc>
        <w:tc>
          <w:tcPr>
            <w:tcW w:w="719" w:type="dxa"/>
          </w:tcPr>
          <w:p w14:paraId="00DD8263" w14:textId="77777777" w:rsidR="006233D1" w:rsidRDefault="006233D1" w:rsidP="00FD1628">
            <w:pPr>
              <w:pStyle w:val="Text"/>
            </w:pPr>
          </w:p>
        </w:tc>
        <w:tc>
          <w:tcPr>
            <w:tcW w:w="3957" w:type="dxa"/>
            <w:gridSpan w:val="3"/>
          </w:tcPr>
          <w:p w14:paraId="4CDFCD41" w14:textId="7437F7F6" w:rsidR="006233D1" w:rsidRDefault="006233D1" w:rsidP="00FD1628">
            <w:pPr>
              <w:pStyle w:val="Text"/>
            </w:pPr>
          </w:p>
        </w:tc>
        <w:tc>
          <w:tcPr>
            <w:tcW w:w="1079" w:type="dxa"/>
          </w:tcPr>
          <w:p w14:paraId="40D226C8" w14:textId="77777777" w:rsidR="006233D1" w:rsidRDefault="006233D1" w:rsidP="00FD1628"/>
        </w:tc>
      </w:tr>
    </w:tbl>
    <w:p w14:paraId="3B242B95" w14:textId="77777777" w:rsidR="006233D1" w:rsidRDefault="006233D1" w:rsidP="006233D1"/>
    <w:p w14:paraId="75A8D38F" w14:textId="77777777" w:rsidR="006233D1" w:rsidRDefault="006233D1" w:rsidP="006233D1"/>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6233D1" w14:paraId="737776C5" w14:textId="77777777" w:rsidTr="00FD1628">
        <w:tc>
          <w:tcPr>
            <w:tcW w:w="1079" w:type="dxa"/>
          </w:tcPr>
          <w:p w14:paraId="68C90C62" w14:textId="77777777" w:rsidR="006233D1" w:rsidRPr="00E74B29" w:rsidRDefault="006233D1" w:rsidP="00FD1628">
            <w:pPr>
              <w:pStyle w:val="Footer"/>
            </w:pPr>
          </w:p>
        </w:tc>
        <w:tc>
          <w:tcPr>
            <w:tcW w:w="5395" w:type="dxa"/>
          </w:tcPr>
          <w:p w14:paraId="03ECFA20" w14:textId="64513CEF" w:rsidR="006233D1" w:rsidRPr="00874FE7" w:rsidRDefault="00434834" w:rsidP="00FD1628">
            <w:pPr>
              <w:pStyle w:val="Footer"/>
            </w:pPr>
            <w:r>
              <w:t>Asian Movie App</w:t>
            </w:r>
          </w:p>
        </w:tc>
        <w:tc>
          <w:tcPr>
            <w:tcW w:w="3237" w:type="dxa"/>
          </w:tcPr>
          <w:p w14:paraId="35444E08" w14:textId="676AC31D" w:rsidR="006233D1" w:rsidRPr="00E74B29" w:rsidRDefault="00434834" w:rsidP="00FD1628">
            <w:pPr>
              <w:pStyle w:val="Footer"/>
              <w:jc w:val="right"/>
            </w:pPr>
            <w:r>
              <w:t>PAGE 4</w:t>
            </w:r>
          </w:p>
        </w:tc>
        <w:tc>
          <w:tcPr>
            <w:tcW w:w="1079" w:type="dxa"/>
          </w:tcPr>
          <w:p w14:paraId="1872496C" w14:textId="6FD2D8F5" w:rsidR="006233D1" w:rsidRPr="00E74B29" w:rsidRDefault="006233D1" w:rsidP="00FD1628">
            <w:pPr>
              <w:pStyle w:val="Footer"/>
            </w:pPr>
          </w:p>
        </w:tc>
      </w:tr>
    </w:tbl>
    <w:p w14:paraId="3AE9BA9F" w14:textId="4C91A57D" w:rsidR="00B97DC3" w:rsidRDefault="006233D1" w:rsidP="00434834">
      <w:r>
        <w:br w:type="page"/>
      </w: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B97DC3" w14:paraId="67E45B5F" w14:textId="77777777" w:rsidTr="00FD1628">
        <w:trPr>
          <w:trHeight w:val="800"/>
        </w:trPr>
        <w:tc>
          <w:tcPr>
            <w:tcW w:w="2158" w:type="dxa"/>
            <w:gridSpan w:val="2"/>
            <w:tcBorders>
              <w:right w:val="single" w:sz="18" w:space="0" w:color="476166" w:themeColor="accent1"/>
            </w:tcBorders>
          </w:tcPr>
          <w:p w14:paraId="73849212" w14:textId="77777777" w:rsidR="00B97DC3" w:rsidRDefault="00B97DC3"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FE4AE21" w14:textId="566CA611" w:rsidR="00B97DC3" w:rsidRDefault="00B97DC3" w:rsidP="00FD1628">
            <w:pPr>
              <w:pStyle w:val="Heading4"/>
            </w:pPr>
            <w:r>
              <w:t>Shemul Hossain’s Contributions</w:t>
            </w:r>
          </w:p>
        </w:tc>
        <w:tc>
          <w:tcPr>
            <w:tcW w:w="2158" w:type="dxa"/>
            <w:gridSpan w:val="2"/>
            <w:tcBorders>
              <w:left w:val="single" w:sz="18" w:space="0" w:color="476166" w:themeColor="accent1"/>
            </w:tcBorders>
          </w:tcPr>
          <w:p w14:paraId="42F90FEA" w14:textId="77777777" w:rsidR="00B97DC3" w:rsidRDefault="00B97DC3" w:rsidP="00FD1628"/>
        </w:tc>
      </w:tr>
      <w:tr w:rsidR="00B97DC3" w14:paraId="2D70BD6B" w14:textId="77777777" w:rsidTr="00FD1628">
        <w:tc>
          <w:tcPr>
            <w:tcW w:w="2158" w:type="dxa"/>
            <w:gridSpan w:val="2"/>
          </w:tcPr>
          <w:p w14:paraId="3E9243C6" w14:textId="77777777" w:rsidR="00B97DC3" w:rsidRDefault="00B97DC3" w:rsidP="00FD1628"/>
        </w:tc>
        <w:tc>
          <w:tcPr>
            <w:tcW w:w="2158" w:type="dxa"/>
            <w:tcBorders>
              <w:top w:val="single" w:sz="18" w:space="0" w:color="476166" w:themeColor="accent1"/>
            </w:tcBorders>
          </w:tcPr>
          <w:p w14:paraId="0C3ECADD" w14:textId="77777777" w:rsidR="00B97DC3" w:rsidRDefault="00B97DC3" w:rsidP="00FD1628"/>
        </w:tc>
        <w:tc>
          <w:tcPr>
            <w:tcW w:w="2158" w:type="dxa"/>
            <w:tcBorders>
              <w:top w:val="single" w:sz="18" w:space="0" w:color="476166" w:themeColor="accent1"/>
            </w:tcBorders>
          </w:tcPr>
          <w:p w14:paraId="5FF94225" w14:textId="77777777" w:rsidR="00B97DC3" w:rsidRDefault="00B97DC3" w:rsidP="00FD1628"/>
        </w:tc>
        <w:tc>
          <w:tcPr>
            <w:tcW w:w="2158" w:type="dxa"/>
            <w:tcBorders>
              <w:top w:val="single" w:sz="18" w:space="0" w:color="476166" w:themeColor="accent1"/>
            </w:tcBorders>
          </w:tcPr>
          <w:p w14:paraId="786B78AE" w14:textId="77777777" w:rsidR="00B97DC3" w:rsidRDefault="00B97DC3" w:rsidP="00FD1628"/>
        </w:tc>
        <w:tc>
          <w:tcPr>
            <w:tcW w:w="2158" w:type="dxa"/>
            <w:gridSpan w:val="2"/>
          </w:tcPr>
          <w:p w14:paraId="4E0192FC" w14:textId="77777777" w:rsidR="00B97DC3" w:rsidRDefault="00B97DC3" w:rsidP="00FD1628"/>
        </w:tc>
      </w:tr>
      <w:tr w:rsidR="00B97DC3" w14:paraId="1B7B2340" w14:textId="77777777" w:rsidTr="00FD1628">
        <w:trPr>
          <w:trHeight w:val="4546"/>
        </w:trPr>
        <w:tc>
          <w:tcPr>
            <w:tcW w:w="1079" w:type="dxa"/>
          </w:tcPr>
          <w:p w14:paraId="591F6C9D" w14:textId="77777777" w:rsidR="00B97DC3" w:rsidRDefault="00B97DC3" w:rsidP="00FD1628"/>
        </w:tc>
        <w:tc>
          <w:tcPr>
            <w:tcW w:w="8632" w:type="dxa"/>
            <w:gridSpan w:val="5"/>
            <w:tcBorders>
              <w:top w:val="single" w:sz="18" w:space="0" w:color="476166" w:themeColor="accent1"/>
              <w:bottom w:val="single" w:sz="18" w:space="0" w:color="476166" w:themeColor="accent1"/>
            </w:tcBorders>
          </w:tcPr>
          <w:p w14:paraId="2596AC76" w14:textId="77777777" w:rsidR="00B97DC3" w:rsidRDefault="00B97DC3" w:rsidP="00FD1628">
            <w:pPr>
              <w:pStyle w:val="Text"/>
            </w:pPr>
          </w:p>
          <w:p w14:paraId="3385BC6D" w14:textId="2B0A17B3" w:rsidR="00B97DC3" w:rsidRDefault="00B97DC3" w:rsidP="00B97DC3">
            <w:pPr>
              <w:pStyle w:val="Text"/>
            </w:pPr>
            <w:r>
              <w:t xml:space="preserve">My contributions to this project are as follows </w:t>
            </w:r>
            <w:r w:rsidR="00BE5751">
              <w:t xml:space="preserve">I set up the GitHub repository for this project. I then went on to set up the backend. This includes making the models for the database. I then went about setting up the services, this meant I had to make all the APIs in the controller cs file that would be called by the frontend. </w:t>
            </w:r>
            <w:r w:rsidR="00BF0E17">
              <w:t xml:space="preserve">I </w:t>
            </w:r>
            <w:r w:rsidR="000173B5">
              <w:t>also wrote the</w:t>
            </w:r>
            <w:r w:rsidR="00BF0E17">
              <w:t xml:space="preserve"> Unit Tests for those services to ensure they worked as intended and were reliable. After that I went about hosting the database on Azure SQL Database and deploying the services to Azure App Service, this was done through Visual Studios publish feature.</w:t>
            </w:r>
          </w:p>
          <w:p w14:paraId="286921CE" w14:textId="77777777" w:rsidR="000173B5" w:rsidRDefault="000173B5" w:rsidP="00B97DC3">
            <w:pPr>
              <w:pStyle w:val="Text"/>
            </w:pPr>
          </w:p>
          <w:p w14:paraId="5405B922" w14:textId="32672998" w:rsidR="000173B5" w:rsidRDefault="000173B5" w:rsidP="00B97DC3">
            <w:pPr>
              <w:pStyle w:val="Text"/>
            </w:pPr>
            <w:r>
              <w:t>Backend Testing Report</w:t>
            </w:r>
          </w:p>
          <w:tbl>
            <w:tblPr>
              <w:tblStyle w:val="TableGrid"/>
              <w:tblW w:w="0" w:type="auto"/>
              <w:tblLook w:val="04A0" w:firstRow="1" w:lastRow="0" w:firstColumn="1" w:lastColumn="0" w:noHBand="0" w:noVBand="1"/>
            </w:tblPr>
            <w:tblGrid>
              <w:gridCol w:w="8622"/>
            </w:tblGrid>
            <w:tr w:rsidR="000173B5" w14:paraId="02486373" w14:textId="77777777" w:rsidTr="000173B5">
              <w:tc>
                <w:tcPr>
                  <w:tcW w:w="8622" w:type="dxa"/>
                </w:tcPr>
                <w:p w14:paraId="072A7147" w14:textId="14B56005" w:rsidR="000173B5" w:rsidRDefault="000173B5" w:rsidP="00B97DC3">
                  <w:pPr>
                    <w:pStyle w:val="Text"/>
                  </w:pPr>
                  <w:r w:rsidRPr="000173B5">
                    <w:rPr>
                      <w:noProof/>
                    </w:rPr>
                    <w:drawing>
                      <wp:inline distT="0" distB="0" distL="0" distR="0" wp14:anchorId="0D3152EC" wp14:editId="3846D691">
                        <wp:extent cx="6858000" cy="2909570"/>
                        <wp:effectExtent l="0" t="0" r="0" b="5080"/>
                        <wp:docPr id="63698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89811" name=""/>
                                <pic:cNvPicPr/>
                              </pic:nvPicPr>
                              <pic:blipFill>
                                <a:blip r:embed="rId14"/>
                                <a:stretch>
                                  <a:fillRect/>
                                </a:stretch>
                              </pic:blipFill>
                              <pic:spPr>
                                <a:xfrm>
                                  <a:off x="0" y="0"/>
                                  <a:ext cx="6858000" cy="2909570"/>
                                </a:xfrm>
                                <a:prstGeom prst="rect">
                                  <a:avLst/>
                                </a:prstGeom>
                              </pic:spPr>
                            </pic:pic>
                          </a:graphicData>
                        </a:graphic>
                      </wp:inline>
                    </w:drawing>
                  </w:r>
                </w:p>
              </w:tc>
            </w:tr>
          </w:tbl>
          <w:p w14:paraId="49E1C8DB" w14:textId="77777777" w:rsidR="000173B5" w:rsidRDefault="000173B5" w:rsidP="00B97DC3">
            <w:pPr>
              <w:pStyle w:val="Text"/>
            </w:pPr>
          </w:p>
          <w:p w14:paraId="60E8DFA4" w14:textId="6EC84326" w:rsidR="000173B5" w:rsidRDefault="000173B5" w:rsidP="00B97DC3">
            <w:pPr>
              <w:pStyle w:val="Text"/>
            </w:pPr>
            <w:r>
              <w:t>The unit tests I wrote can be found in the tests project and run for all the services, this ensures that they work as intended, and as shown in the image all 17-unit tests have passed. Showing that the services are indeed working as intended.</w:t>
            </w:r>
          </w:p>
          <w:p w14:paraId="6A0D0E29" w14:textId="77777777" w:rsidR="000173B5" w:rsidRDefault="000173B5" w:rsidP="00B97DC3">
            <w:pPr>
              <w:pStyle w:val="Text"/>
            </w:pPr>
          </w:p>
          <w:p w14:paraId="22134004" w14:textId="77777777" w:rsidR="000173B5" w:rsidRDefault="000173B5" w:rsidP="00B97DC3">
            <w:pPr>
              <w:pStyle w:val="Text"/>
            </w:pPr>
          </w:p>
          <w:p w14:paraId="20D54AAF" w14:textId="77777777" w:rsidR="000173B5" w:rsidRDefault="000173B5" w:rsidP="00B97DC3">
            <w:pPr>
              <w:pStyle w:val="Text"/>
            </w:pPr>
          </w:p>
          <w:p w14:paraId="392B8156" w14:textId="77777777" w:rsidR="000173B5" w:rsidRDefault="000173B5" w:rsidP="00B97DC3">
            <w:pPr>
              <w:pStyle w:val="Text"/>
            </w:pPr>
          </w:p>
          <w:p w14:paraId="065B639D" w14:textId="77777777" w:rsidR="000173B5" w:rsidRDefault="000173B5" w:rsidP="00B97DC3">
            <w:pPr>
              <w:pStyle w:val="Text"/>
            </w:pPr>
          </w:p>
          <w:p w14:paraId="2C3E6EEF" w14:textId="77777777" w:rsidR="000173B5" w:rsidRDefault="000173B5" w:rsidP="00B97DC3">
            <w:pPr>
              <w:pStyle w:val="Text"/>
            </w:pPr>
          </w:p>
          <w:p w14:paraId="383A7A40" w14:textId="5632FC4C" w:rsidR="000173B5" w:rsidRDefault="000173B5" w:rsidP="00B97DC3">
            <w:pPr>
              <w:pStyle w:val="Text"/>
            </w:pPr>
          </w:p>
        </w:tc>
        <w:tc>
          <w:tcPr>
            <w:tcW w:w="1079" w:type="dxa"/>
          </w:tcPr>
          <w:p w14:paraId="3670ABCA" w14:textId="77777777" w:rsidR="00B97DC3" w:rsidRDefault="00B97DC3" w:rsidP="00FD1628"/>
        </w:tc>
      </w:tr>
    </w:tbl>
    <w:p w14:paraId="3FE3EFC5" w14:textId="77777777" w:rsidR="00B97DC3" w:rsidRDefault="00B97DC3" w:rsidP="00B97DC3"/>
    <w:p w14:paraId="26722DB0" w14:textId="77777777" w:rsidR="00B97DC3" w:rsidRDefault="00B97DC3" w:rsidP="00B97DC3"/>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B97DC3" w14:paraId="2B9E882F" w14:textId="77777777" w:rsidTr="00FD1628">
        <w:tc>
          <w:tcPr>
            <w:tcW w:w="1079" w:type="dxa"/>
          </w:tcPr>
          <w:p w14:paraId="054F799B" w14:textId="77777777" w:rsidR="00B97DC3" w:rsidRPr="00E74B29" w:rsidRDefault="00B97DC3" w:rsidP="00FD1628">
            <w:pPr>
              <w:pStyle w:val="Footer"/>
            </w:pPr>
          </w:p>
        </w:tc>
        <w:tc>
          <w:tcPr>
            <w:tcW w:w="5395" w:type="dxa"/>
          </w:tcPr>
          <w:p w14:paraId="54F8D96B" w14:textId="77777777" w:rsidR="00B97DC3" w:rsidRPr="00874FE7" w:rsidRDefault="00B97DC3" w:rsidP="00FD1628">
            <w:pPr>
              <w:pStyle w:val="Footer"/>
            </w:pPr>
            <w:r>
              <w:t>Asian Movie App</w:t>
            </w:r>
          </w:p>
        </w:tc>
        <w:tc>
          <w:tcPr>
            <w:tcW w:w="3237" w:type="dxa"/>
          </w:tcPr>
          <w:p w14:paraId="69B9BADB" w14:textId="61146CD8" w:rsidR="00B97DC3" w:rsidRPr="00E74B29" w:rsidRDefault="000173B5" w:rsidP="00FD1628">
            <w:pPr>
              <w:pStyle w:val="Footer"/>
              <w:jc w:val="right"/>
            </w:pPr>
            <w:r>
              <w:t>PAGE  5</w:t>
            </w:r>
          </w:p>
        </w:tc>
        <w:tc>
          <w:tcPr>
            <w:tcW w:w="1079" w:type="dxa"/>
          </w:tcPr>
          <w:p w14:paraId="15424D5C" w14:textId="77777777" w:rsidR="00B97DC3" w:rsidRPr="00E74B29" w:rsidRDefault="00B97DC3" w:rsidP="00FD1628">
            <w:pPr>
              <w:pStyle w:val="Footer"/>
            </w:pPr>
          </w:p>
        </w:tc>
      </w:tr>
    </w:tbl>
    <w:p w14:paraId="5417F257" w14:textId="77777777" w:rsidR="00EB7C2B" w:rsidRDefault="00EB7C2B" w:rsidP="00EB7C2B"/>
    <w:p w14:paraId="7B2A3EB4" w14:textId="77777777" w:rsidR="00855E74" w:rsidRDefault="00855E74"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855E74" w14:paraId="1DA9E32C" w14:textId="77777777" w:rsidTr="00FD1628">
        <w:trPr>
          <w:trHeight w:val="800"/>
        </w:trPr>
        <w:tc>
          <w:tcPr>
            <w:tcW w:w="2158" w:type="dxa"/>
            <w:gridSpan w:val="2"/>
            <w:tcBorders>
              <w:right w:val="single" w:sz="18" w:space="0" w:color="476166" w:themeColor="accent1"/>
            </w:tcBorders>
          </w:tcPr>
          <w:p w14:paraId="3E856EFF" w14:textId="77777777" w:rsidR="00855E74" w:rsidRDefault="00855E74"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0001277" w14:textId="77777777" w:rsidR="00855E74" w:rsidRDefault="00855E74" w:rsidP="00FD1628">
            <w:pPr>
              <w:pStyle w:val="Heading4"/>
            </w:pPr>
            <w:r>
              <w:t>Shemul Hossain’s Contributions</w:t>
            </w:r>
          </w:p>
        </w:tc>
        <w:tc>
          <w:tcPr>
            <w:tcW w:w="2158" w:type="dxa"/>
            <w:gridSpan w:val="2"/>
            <w:tcBorders>
              <w:left w:val="single" w:sz="18" w:space="0" w:color="476166" w:themeColor="accent1"/>
            </w:tcBorders>
          </w:tcPr>
          <w:p w14:paraId="3DD1334D" w14:textId="77777777" w:rsidR="00855E74" w:rsidRDefault="00855E74" w:rsidP="00FD1628"/>
        </w:tc>
      </w:tr>
      <w:tr w:rsidR="00855E74" w14:paraId="53FF66CD" w14:textId="77777777" w:rsidTr="00FD1628">
        <w:tc>
          <w:tcPr>
            <w:tcW w:w="2158" w:type="dxa"/>
            <w:gridSpan w:val="2"/>
          </w:tcPr>
          <w:p w14:paraId="197CCC6E" w14:textId="77777777" w:rsidR="00855E74" w:rsidRDefault="00855E74" w:rsidP="00FD1628"/>
        </w:tc>
        <w:tc>
          <w:tcPr>
            <w:tcW w:w="2158" w:type="dxa"/>
            <w:tcBorders>
              <w:top w:val="single" w:sz="18" w:space="0" w:color="476166" w:themeColor="accent1"/>
            </w:tcBorders>
          </w:tcPr>
          <w:p w14:paraId="63BB4956" w14:textId="77777777" w:rsidR="00855E74" w:rsidRDefault="00855E74" w:rsidP="00FD1628"/>
        </w:tc>
        <w:tc>
          <w:tcPr>
            <w:tcW w:w="2158" w:type="dxa"/>
            <w:tcBorders>
              <w:top w:val="single" w:sz="18" w:space="0" w:color="476166" w:themeColor="accent1"/>
            </w:tcBorders>
          </w:tcPr>
          <w:p w14:paraId="22F95CFC" w14:textId="77777777" w:rsidR="00855E74" w:rsidRDefault="00855E74" w:rsidP="00FD1628"/>
        </w:tc>
        <w:tc>
          <w:tcPr>
            <w:tcW w:w="2158" w:type="dxa"/>
            <w:tcBorders>
              <w:top w:val="single" w:sz="18" w:space="0" w:color="476166" w:themeColor="accent1"/>
            </w:tcBorders>
          </w:tcPr>
          <w:p w14:paraId="5370E2DF" w14:textId="77777777" w:rsidR="00855E74" w:rsidRDefault="00855E74" w:rsidP="00FD1628"/>
        </w:tc>
        <w:tc>
          <w:tcPr>
            <w:tcW w:w="2158" w:type="dxa"/>
            <w:gridSpan w:val="2"/>
          </w:tcPr>
          <w:p w14:paraId="2CBC6F1D" w14:textId="77777777" w:rsidR="00855E74" w:rsidRDefault="00855E74" w:rsidP="00FD1628"/>
        </w:tc>
      </w:tr>
      <w:tr w:rsidR="00855E74" w14:paraId="182339B7" w14:textId="77777777" w:rsidTr="00FD1628">
        <w:trPr>
          <w:trHeight w:val="4546"/>
        </w:trPr>
        <w:tc>
          <w:tcPr>
            <w:tcW w:w="1079" w:type="dxa"/>
          </w:tcPr>
          <w:p w14:paraId="0817BA51" w14:textId="77777777" w:rsidR="00855E74" w:rsidRDefault="00855E74" w:rsidP="00FD1628"/>
        </w:tc>
        <w:tc>
          <w:tcPr>
            <w:tcW w:w="8632" w:type="dxa"/>
            <w:gridSpan w:val="5"/>
            <w:tcBorders>
              <w:top w:val="single" w:sz="18" w:space="0" w:color="476166" w:themeColor="accent1"/>
              <w:bottom w:val="single" w:sz="18" w:space="0" w:color="476166" w:themeColor="accent1"/>
            </w:tcBorders>
          </w:tcPr>
          <w:p w14:paraId="115361DD" w14:textId="77777777" w:rsidR="00855E74" w:rsidRDefault="00855E74" w:rsidP="00FD1628">
            <w:pPr>
              <w:pStyle w:val="Text"/>
            </w:pPr>
          </w:p>
          <w:p w14:paraId="542BFC79" w14:textId="732E1ADC" w:rsidR="00855E74" w:rsidRDefault="00855E74" w:rsidP="00855E74">
            <w:pPr>
              <w:pStyle w:val="Text"/>
              <w:rPr>
                <w:sz w:val="24"/>
                <w:szCs w:val="24"/>
              </w:rPr>
            </w:pPr>
            <w:r w:rsidRPr="00855E74">
              <w:rPr>
                <w:sz w:val="24"/>
                <w:szCs w:val="24"/>
              </w:rPr>
              <w:t>While I was mainly in charge of setting up the backend I also did work on the front end. I created the android project through android studio. I then made some of the features of the app. This includes making the movie list screen, which displays a scrollable list of movies fetched from the RESTful backend.</w:t>
            </w:r>
            <w:r>
              <w:rPr>
                <w:sz w:val="24"/>
                <w:szCs w:val="24"/>
              </w:rPr>
              <w:t xml:space="preserve"> I added the movie details screen, which is the screen you go to when you click on a movie. This screen provides more details on the selected movie. I added the add movie functionality, this can be accessed through a FAB button</w:t>
            </w:r>
            <w:r w:rsidR="00306589">
              <w:rPr>
                <w:sz w:val="24"/>
                <w:szCs w:val="24"/>
              </w:rPr>
              <w:t xml:space="preserve"> and allows the user to add a movie, this movie then gets saved to the database.</w:t>
            </w:r>
          </w:p>
          <w:p w14:paraId="34862D78" w14:textId="77777777" w:rsidR="00306589" w:rsidRDefault="00306589" w:rsidP="00FD1628">
            <w:pPr>
              <w:pStyle w:val="Text"/>
              <w:rPr>
                <w:sz w:val="24"/>
                <w:szCs w:val="24"/>
              </w:rPr>
            </w:pPr>
          </w:p>
          <w:p w14:paraId="72202AE9" w14:textId="7C6BF1E3" w:rsidR="00855E74" w:rsidRDefault="00306589" w:rsidP="00FD1628">
            <w:pPr>
              <w:pStyle w:val="Text"/>
              <w:rPr>
                <w:sz w:val="24"/>
                <w:szCs w:val="24"/>
              </w:rPr>
            </w:pPr>
            <w:r>
              <w:rPr>
                <w:sz w:val="24"/>
                <w:szCs w:val="24"/>
              </w:rPr>
              <w:t xml:space="preserve">Inside the movie details screen I added the ability to edit/delete the chosen movie. In that same details screen I also added the ability to </w:t>
            </w:r>
            <w:r w:rsidR="005B4C67">
              <w:rPr>
                <w:sz w:val="24"/>
                <w:szCs w:val="24"/>
              </w:rPr>
              <w:t>view/</w:t>
            </w:r>
            <w:r>
              <w:rPr>
                <w:sz w:val="24"/>
                <w:szCs w:val="24"/>
              </w:rPr>
              <w:t>add/edit/delete reviews. In the home screen I then added the functionality to filter the list of movies by the genre, sort the movie by ratings and release date. I also added the Top Rated and Latest buttons which return the top 8 rated movies and the 8 most recent movies. I added the random movies button as a surprise me type feature allowing users to get a random movie from the list. I also implemented a search feature to allow users to search for the movie they want.</w:t>
            </w:r>
            <w:r w:rsidR="005B4C67">
              <w:rPr>
                <w:sz w:val="24"/>
                <w:szCs w:val="24"/>
              </w:rPr>
              <w:t xml:space="preserve"> All the features are built off the RESTful APIs det up in the backend. I also handled the Internationalization of the app into French.  I also worked on the end-to-end testing of the front end, using espresso.</w:t>
            </w:r>
            <w:r w:rsidR="006A1BB9">
              <w:rPr>
                <w:sz w:val="24"/>
                <w:szCs w:val="24"/>
              </w:rPr>
              <w:t xml:space="preserve"> I wrote 7 tests, to test the functionality </w:t>
            </w:r>
            <w:r w:rsidR="006B2E11">
              <w:rPr>
                <w:sz w:val="24"/>
                <w:szCs w:val="24"/>
              </w:rPr>
              <w:t>Lastly,</w:t>
            </w:r>
            <w:r w:rsidR="009145DB">
              <w:rPr>
                <w:sz w:val="24"/>
                <w:szCs w:val="24"/>
              </w:rPr>
              <w:t xml:space="preserve"> I added some data, so the app </w:t>
            </w:r>
            <w:r w:rsidR="00187F28">
              <w:rPr>
                <w:sz w:val="24"/>
                <w:szCs w:val="24"/>
              </w:rPr>
              <w:t>had</w:t>
            </w:r>
            <w:r w:rsidR="009145DB">
              <w:rPr>
                <w:sz w:val="24"/>
                <w:szCs w:val="24"/>
              </w:rPr>
              <w:t xml:space="preserve"> movies and reviews to look at/explore. </w:t>
            </w:r>
          </w:p>
          <w:p w14:paraId="09E37CE5" w14:textId="77777777" w:rsidR="005B4C67" w:rsidRDefault="005B4C67" w:rsidP="00FD1628">
            <w:pPr>
              <w:pStyle w:val="Text"/>
              <w:rPr>
                <w:sz w:val="24"/>
                <w:szCs w:val="24"/>
              </w:rPr>
            </w:pPr>
          </w:p>
          <w:p w14:paraId="12620112" w14:textId="33A1B890" w:rsidR="006A1BB9" w:rsidRDefault="006A1BB9" w:rsidP="00FD1628">
            <w:pPr>
              <w:pStyle w:val="Text"/>
              <w:rPr>
                <w:sz w:val="24"/>
                <w:szCs w:val="24"/>
              </w:rPr>
            </w:pPr>
            <w:r>
              <w:rPr>
                <w:sz w:val="24"/>
                <w:szCs w:val="24"/>
              </w:rPr>
              <w:t>Frontend Test Report</w:t>
            </w:r>
          </w:p>
          <w:tbl>
            <w:tblPr>
              <w:tblStyle w:val="TableGrid"/>
              <w:tblW w:w="0" w:type="auto"/>
              <w:tblLook w:val="04A0" w:firstRow="1" w:lastRow="0" w:firstColumn="1" w:lastColumn="0" w:noHBand="0" w:noVBand="1"/>
            </w:tblPr>
            <w:tblGrid>
              <w:gridCol w:w="8622"/>
            </w:tblGrid>
            <w:tr w:rsidR="005B4C67" w14:paraId="128BE1E5" w14:textId="77777777" w:rsidTr="005B4C67">
              <w:tc>
                <w:tcPr>
                  <w:tcW w:w="8622" w:type="dxa"/>
                </w:tcPr>
                <w:p w14:paraId="52369200" w14:textId="3A97D8FB" w:rsidR="005B4C67" w:rsidRDefault="006A1BB9" w:rsidP="00FD1628">
                  <w:pPr>
                    <w:pStyle w:val="Text"/>
                    <w:rPr>
                      <w:sz w:val="24"/>
                      <w:szCs w:val="24"/>
                    </w:rPr>
                  </w:pPr>
                  <w:r w:rsidRPr="006A1BB9">
                    <w:rPr>
                      <w:noProof/>
                      <w:sz w:val="24"/>
                      <w:szCs w:val="24"/>
                    </w:rPr>
                    <w:drawing>
                      <wp:inline distT="0" distB="0" distL="0" distR="0" wp14:anchorId="6E6BF5EA" wp14:editId="3EC5FEF4">
                        <wp:extent cx="6858000" cy="459105"/>
                        <wp:effectExtent l="0" t="0" r="0" b="0"/>
                        <wp:docPr id="167077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74897" name=""/>
                                <pic:cNvPicPr/>
                              </pic:nvPicPr>
                              <pic:blipFill>
                                <a:blip r:embed="rId15"/>
                                <a:stretch>
                                  <a:fillRect/>
                                </a:stretch>
                              </pic:blipFill>
                              <pic:spPr>
                                <a:xfrm>
                                  <a:off x="0" y="0"/>
                                  <a:ext cx="6858000" cy="459105"/>
                                </a:xfrm>
                                <a:prstGeom prst="rect">
                                  <a:avLst/>
                                </a:prstGeom>
                              </pic:spPr>
                            </pic:pic>
                          </a:graphicData>
                        </a:graphic>
                      </wp:inline>
                    </w:drawing>
                  </w:r>
                </w:p>
              </w:tc>
            </w:tr>
            <w:tr w:rsidR="006A1BB9" w14:paraId="25D5E6A2" w14:textId="77777777" w:rsidTr="005B4C67">
              <w:tc>
                <w:tcPr>
                  <w:tcW w:w="8622" w:type="dxa"/>
                </w:tcPr>
                <w:p w14:paraId="7665435B" w14:textId="0D288B6C" w:rsidR="006A1BB9" w:rsidRPr="006A1BB9" w:rsidRDefault="006A1BB9" w:rsidP="00FD1628">
                  <w:pPr>
                    <w:pStyle w:val="Text"/>
                    <w:rPr>
                      <w:sz w:val="24"/>
                      <w:szCs w:val="24"/>
                    </w:rPr>
                  </w:pPr>
                  <w:r w:rsidRPr="006A1BB9">
                    <w:rPr>
                      <w:noProof/>
                      <w:sz w:val="24"/>
                      <w:szCs w:val="24"/>
                    </w:rPr>
                    <w:drawing>
                      <wp:inline distT="0" distB="0" distL="0" distR="0" wp14:anchorId="677975DD" wp14:editId="39AB9200">
                        <wp:extent cx="6858000" cy="426085"/>
                        <wp:effectExtent l="0" t="0" r="0" b="0"/>
                        <wp:docPr id="147791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6226" name=""/>
                                <pic:cNvPicPr/>
                              </pic:nvPicPr>
                              <pic:blipFill>
                                <a:blip r:embed="rId16"/>
                                <a:stretch>
                                  <a:fillRect/>
                                </a:stretch>
                              </pic:blipFill>
                              <pic:spPr>
                                <a:xfrm>
                                  <a:off x="0" y="0"/>
                                  <a:ext cx="6858000" cy="426085"/>
                                </a:xfrm>
                                <a:prstGeom prst="rect">
                                  <a:avLst/>
                                </a:prstGeom>
                              </pic:spPr>
                            </pic:pic>
                          </a:graphicData>
                        </a:graphic>
                      </wp:inline>
                    </w:drawing>
                  </w:r>
                </w:p>
              </w:tc>
            </w:tr>
            <w:tr w:rsidR="006A1BB9" w14:paraId="6059FDDD" w14:textId="77777777" w:rsidTr="005B4C67">
              <w:tc>
                <w:tcPr>
                  <w:tcW w:w="8622" w:type="dxa"/>
                </w:tcPr>
                <w:p w14:paraId="55D4D0C5" w14:textId="5AC9478B" w:rsidR="006A1BB9" w:rsidRPr="006A1BB9" w:rsidRDefault="006A1BB9" w:rsidP="00FD1628">
                  <w:pPr>
                    <w:pStyle w:val="Text"/>
                    <w:rPr>
                      <w:sz w:val="24"/>
                      <w:szCs w:val="24"/>
                    </w:rPr>
                  </w:pPr>
                  <w:r w:rsidRPr="006A1BB9">
                    <w:rPr>
                      <w:noProof/>
                      <w:sz w:val="24"/>
                      <w:szCs w:val="24"/>
                    </w:rPr>
                    <w:drawing>
                      <wp:inline distT="0" distB="0" distL="0" distR="0" wp14:anchorId="76CA75BC" wp14:editId="5013B01F">
                        <wp:extent cx="6858000" cy="410845"/>
                        <wp:effectExtent l="0" t="0" r="0" b="8255"/>
                        <wp:docPr id="127562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9476" name=""/>
                                <pic:cNvPicPr/>
                              </pic:nvPicPr>
                              <pic:blipFill>
                                <a:blip r:embed="rId17"/>
                                <a:stretch>
                                  <a:fillRect/>
                                </a:stretch>
                              </pic:blipFill>
                              <pic:spPr>
                                <a:xfrm>
                                  <a:off x="0" y="0"/>
                                  <a:ext cx="6858000" cy="410845"/>
                                </a:xfrm>
                                <a:prstGeom prst="rect">
                                  <a:avLst/>
                                </a:prstGeom>
                              </pic:spPr>
                            </pic:pic>
                          </a:graphicData>
                        </a:graphic>
                      </wp:inline>
                    </w:drawing>
                  </w:r>
                </w:p>
              </w:tc>
            </w:tr>
            <w:tr w:rsidR="006A1BB9" w14:paraId="3644CBAD" w14:textId="77777777" w:rsidTr="005B4C67">
              <w:tc>
                <w:tcPr>
                  <w:tcW w:w="8622" w:type="dxa"/>
                </w:tcPr>
                <w:p w14:paraId="2F8902FF" w14:textId="2121A6B3" w:rsidR="006A1BB9" w:rsidRPr="006A1BB9" w:rsidRDefault="006A1BB9" w:rsidP="00FD1628">
                  <w:pPr>
                    <w:pStyle w:val="Text"/>
                    <w:rPr>
                      <w:sz w:val="24"/>
                      <w:szCs w:val="24"/>
                    </w:rPr>
                  </w:pPr>
                  <w:r w:rsidRPr="006A1BB9">
                    <w:rPr>
                      <w:noProof/>
                      <w:sz w:val="24"/>
                      <w:szCs w:val="24"/>
                    </w:rPr>
                    <w:drawing>
                      <wp:inline distT="0" distB="0" distL="0" distR="0" wp14:anchorId="2304E37E" wp14:editId="0D9810AC">
                        <wp:extent cx="6858000" cy="422910"/>
                        <wp:effectExtent l="0" t="0" r="0" b="0"/>
                        <wp:docPr id="92942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061" name=""/>
                                <pic:cNvPicPr/>
                              </pic:nvPicPr>
                              <pic:blipFill>
                                <a:blip r:embed="rId18"/>
                                <a:stretch>
                                  <a:fillRect/>
                                </a:stretch>
                              </pic:blipFill>
                              <pic:spPr>
                                <a:xfrm>
                                  <a:off x="0" y="0"/>
                                  <a:ext cx="6858000" cy="422910"/>
                                </a:xfrm>
                                <a:prstGeom prst="rect">
                                  <a:avLst/>
                                </a:prstGeom>
                              </pic:spPr>
                            </pic:pic>
                          </a:graphicData>
                        </a:graphic>
                      </wp:inline>
                    </w:drawing>
                  </w:r>
                </w:p>
              </w:tc>
            </w:tr>
            <w:tr w:rsidR="006A1BB9" w14:paraId="73078339" w14:textId="77777777" w:rsidTr="005B4C67">
              <w:tc>
                <w:tcPr>
                  <w:tcW w:w="8622" w:type="dxa"/>
                </w:tcPr>
                <w:p w14:paraId="12C036EB" w14:textId="64A96EBF" w:rsidR="006A1BB9" w:rsidRPr="006A1BB9" w:rsidRDefault="006A1BB9" w:rsidP="00FD1628">
                  <w:pPr>
                    <w:pStyle w:val="Text"/>
                    <w:rPr>
                      <w:sz w:val="24"/>
                      <w:szCs w:val="24"/>
                    </w:rPr>
                  </w:pPr>
                  <w:r w:rsidRPr="006A1BB9">
                    <w:rPr>
                      <w:noProof/>
                      <w:sz w:val="24"/>
                      <w:szCs w:val="24"/>
                    </w:rPr>
                    <w:drawing>
                      <wp:inline distT="0" distB="0" distL="0" distR="0" wp14:anchorId="530A6FF9" wp14:editId="52769473">
                        <wp:extent cx="6858000" cy="426085"/>
                        <wp:effectExtent l="0" t="0" r="0" b="0"/>
                        <wp:docPr id="21221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2462" name=""/>
                                <pic:cNvPicPr/>
                              </pic:nvPicPr>
                              <pic:blipFill>
                                <a:blip r:embed="rId19"/>
                                <a:stretch>
                                  <a:fillRect/>
                                </a:stretch>
                              </pic:blipFill>
                              <pic:spPr>
                                <a:xfrm>
                                  <a:off x="0" y="0"/>
                                  <a:ext cx="6858000" cy="426085"/>
                                </a:xfrm>
                                <a:prstGeom prst="rect">
                                  <a:avLst/>
                                </a:prstGeom>
                              </pic:spPr>
                            </pic:pic>
                          </a:graphicData>
                        </a:graphic>
                      </wp:inline>
                    </w:drawing>
                  </w:r>
                </w:p>
              </w:tc>
            </w:tr>
            <w:tr w:rsidR="006A1BB9" w14:paraId="77BED080" w14:textId="77777777" w:rsidTr="005B4C67">
              <w:tc>
                <w:tcPr>
                  <w:tcW w:w="8622" w:type="dxa"/>
                </w:tcPr>
                <w:p w14:paraId="3F0D2E87" w14:textId="6FD510BF" w:rsidR="006A1BB9" w:rsidRPr="006A1BB9" w:rsidRDefault="006A1BB9" w:rsidP="00FD1628">
                  <w:pPr>
                    <w:pStyle w:val="Text"/>
                    <w:rPr>
                      <w:sz w:val="24"/>
                      <w:szCs w:val="24"/>
                    </w:rPr>
                  </w:pPr>
                  <w:r w:rsidRPr="006A1BB9">
                    <w:rPr>
                      <w:noProof/>
                      <w:sz w:val="24"/>
                      <w:szCs w:val="24"/>
                    </w:rPr>
                    <w:drawing>
                      <wp:inline distT="0" distB="0" distL="0" distR="0" wp14:anchorId="5BF071B0" wp14:editId="324641FB">
                        <wp:extent cx="6858000" cy="423545"/>
                        <wp:effectExtent l="0" t="0" r="0" b="0"/>
                        <wp:docPr id="205884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2417" name=""/>
                                <pic:cNvPicPr/>
                              </pic:nvPicPr>
                              <pic:blipFill>
                                <a:blip r:embed="rId20"/>
                                <a:stretch>
                                  <a:fillRect/>
                                </a:stretch>
                              </pic:blipFill>
                              <pic:spPr>
                                <a:xfrm>
                                  <a:off x="0" y="0"/>
                                  <a:ext cx="6858000" cy="423545"/>
                                </a:xfrm>
                                <a:prstGeom prst="rect">
                                  <a:avLst/>
                                </a:prstGeom>
                              </pic:spPr>
                            </pic:pic>
                          </a:graphicData>
                        </a:graphic>
                      </wp:inline>
                    </w:drawing>
                  </w:r>
                </w:p>
              </w:tc>
            </w:tr>
            <w:tr w:rsidR="006A1BB9" w14:paraId="417A3DBB" w14:textId="77777777" w:rsidTr="005B4C67">
              <w:tc>
                <w:tcPr>
                  <w:tcW w:w="8622" w:type="dxa"/>
                </w:tcPr>
                <w:p w14:paraId="511C306A" w14:textId="74EABC83" w:rsidR="006A1BB9" w:rsidRPr="006A1BB9" w:rsidRDefault="006A1BB9" w:rsidP="00FD1628">
                  <w:pPr>
                    <w:pStyle w:val="Text"/>
                    <w:rPr>
                      <w:sz w:val="24"/>
                      <w:szCs w:val="24"/>
                    </w:rPr>
                  </w:pPr>
                  <w:r w:rsidRPr="006A1BB9">
                    <w:rPr>
                      <w:noProof/>
                      <w:sz w:val="24"/>
                      <w:szCs w:val="24"/>
                    </w:rPr>
                    <w:drawing>
                      <wp:inline distT="0" distB="0" distL="0" distR="0" wp14:anchorId="6C4EED6A" wp14:editId="2AF6F737">
                        <wp:extent cx="6858000" cy="404495"/>
                        <wp:effectExtent l="0" t="0" r="0" b="0"/>
                        <wp:docPr id="16478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1243" name=""/>
                                <pic:cNvPicPr/>
                              </pic:nvPicPr>
                              <pic:blipFill>
                                <a:blip r:embed="rId21"/>
                                <a:stretch>
                                  <a:fillRect/>
                                </a:stretch>
                              </pic:blipFill>
                              <pic:spPr>
                                <a:xfrm>
                                  <a:off x="0" y="0"/>
                                  <a:ext cx="6858000" cy="404495"/>
                                </a:xfrm>
                                <a:prstGeom prst="rect">
                                  <a:avLst/>
                                </a:prstGeom>
                              </pic:spPr>
                            </pic:pic>
                          </a:graphicData>
                        </a:graphic>
                      </wp:inline>
                    </w:drawing>
                  </w:r>
                </w:p>
              </w:tc>
            </w:tr>
          </w:tbl>
          <w:p w14:paraId="3EB9C8DC" w14:textId="77777777" w:rsidR="00855E74" w:rsidRDefault="00855E74" w:rsidP="00FD1628">
            <w:pPr>
              <w:pStyle w:val="Text"/>
            </w:pPr>
          </w:p>
          <w:p w14:paraId="6B40D016" w14:textId="77777777" w:rsidR="005B4C67" w:rsidRDefault="005B4C67" w:rsidP="00FD1628">
            <w:pPr>
              <w:pStyle w:val="Text"/>
            </w:pPr>
          </w:p>
        </w:tc>
        <w:tc>
          <w:tcPr>
            <w:tcW w:w="1079" w:type="dxa"/>
          </w:tcPr>
          <w:p w14:paraId="307BCAE3" w14:textId="77777777" w:rsidR="00855E74" w:rsidRDefault="00855E74" w:rsidP="00FD1628"/>
        </w:tc>
      </w:tr>
    </w:tbl>
    <w:p w14:paraId="1A69CD64" w14:textId="77777777" w:rsidR="00855E74" w:rsidRDefault="00855E74" w:rsidP="00855E74"/>
    <w:p w14:paraId="67F939BC" w14:textId="77777777" w:rsidR="00855E74" w:rsidRDefault="00855E74" w:rsidP="00855E74"/>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855E74" w14:paraId="0D491493" w14:textId="77777777" w:rsidTr="00FD1628">
        <w:tc>
          <w:tcPr>
            <w:tcW w:w="1079" w:type="dxa"/>
          </w:tcPr>
          <w:p w14:paraId="5F28DB47" w14:textId="77777777" w:rsidR="00855E74" w:rsidRPr="00E74B29" w:rsidRDefault="00855E74" w:rsidP="00FD1628">
            <w:pPr>
              <w:pStyle w:val="Footer"/>
            </w:pPr>
          </w:p>
        </w:tc>
        <w:tc>
          <w:tcPr>
            <w:tcW w:w="5395" w:type="dxa"/>
          </w:tcPr>
          <w:p w14:paraId="3D7127E8" w14:textId="77777777" w:rsidR="00855E74" w:rsidRPr="00874FE7" w:rsidRDefault="00855E74" w:rsidP="00FD1628">
            <w:pPr>
              <w:pStyle w:val="Footer"/>
            </w:pPr>
            <w:r>
              <w:t>Asian Movie App</w:t>
            </w:r>
          </w:p>
        </w:tc>
        <w:tc>
          <w:tcPr>
            <w:tcW w:w="3237" w:type="dxa"/>
          </w:tcPr>
          <w:p w14:paraId="3914C573" w14:textId="5B4AC4B9" w:rsidR="00855E74" w:rsidRPr="00E74B29" w:rsidRDefault="00855E74" w:rsidP="00FD1628">
            <w:pPr>
              <w:pStyle w:val="Footer"/>
              <w:jc w:val="right"/>
            </w:pPr>
            <w:r>
              <w:t xml:space="preserve">PAGE  </w:t>
            </w:r>
            <w:r w:rsidR="005B4C67">
              <w:t>6</w:t>
            </w:r>
          </w:p>
        </w:tc>
        <w:tc>
          <w:tcPr>
            <w:tcW w:w="1079" w:type="dxa"/>
          </w:tcPr>
          <w:p w14:paraId="6CE7A245" w14:textId="77777777" w:rsidR="00855E74" w:rsidRPr="00E74B29" w:rsidRDefault="00855E74" w:rsidP="00FD1628">
            <w:pPr>
              <w:pStyle w:val="Footer"/>
            </w:pPr>
          </w:p>
        </w:tc>
      </w:tr>
    </w:tbl>
    <w:p w14:paraId="0E647266" w14:textId="77777777" w:rsidR="00855E74" w:rsidRDefault="00855E74" w:rsidP="00EB7C2B"/>
    <w:p w14:paraId="4976BB73" w14:textId="77777777" w:rsidR="00CC6D16" w:rsidRDefault="00CC6D16" w:rsidP="00EB7C2B"/>
    <w:p w14:paraId="49B9B913" w14:textId="77777777" w:rsidR="00CC6D16" w:rsidRDefault="00CC6D16"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CC6D16" w14:paraId="1BD4F93A" w14:textId="77777777" w:rsidTr="00FD1628">
        <w:trPr>
          <w:trHeight w:val="800"/>
        </w:trPr>
        <w:tc>
          <w:tcPr>
            <w:tcW w:w="2158" w:type="dxa"/>
            <w:gridSpan w:val="2"/>
            <w:tcBorders>
              <w:right w:val="single" w:sz="18" w:space="0" w:color="476166" w:themeColor="accent1"/>
            </w:tcBorders>
          </w:tcPr>
          <w:p w14:paraId="222528E7" w14:textId="77777777" w:rsidR="00CC6D16" w:rsidRDefault="00CC6D16"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69EDB6C" w14:textId="66B2BE65" w:rsidR="00CC6D16" w:rsidRDefault="00CC6D16" w:rsidP="00FD1628">
            <w:pPr>
              <w:pStyle w:val="Heading4"/>
            </w:pPr>
            <w:r>
              <w:t>App Flow Screenshots</w:t>
            </w:r>
          </w:p>
        </w:tc>
        <w:tc>
          <w:tcPr>
            <w:tcW w:w="2158" w:type="dxa"/>
            <w:gridSpan w:val="2"/>
            <w:tcBorders>
              <w:left w:val="single" w:sz="18" w:space="0" w:color="476166" w:themeColor="accent1"/>
            </w:tcBorders>
          </w:tcPr>
          <w:p w14:paraId="175465E0" w14:textId="77777777" w:rsidR="00CC6D16" w:rsidRDefault="00CC6D16" w:rsidP="00FD1628"/>
        </w:tc>
      </w:tr>
      <w:tr w:rsidR="00CC6D16" w14:paraId="6E8E5B60" w14:textId="77777777" w:rsidTr="00FD1628">
        <w:tc>
          <w:tcPr>
            <w:tcW w:w="2158" w:type="dxa"/>
            <w:gridSpan w:val="2"/>
          </w:tcPr>
          <w:p w14:paraId="5469D80C" w14:textId="77777777" w:rsidR="00CC6D16" w:rsidRDefault="00CC6D16" w:rsidP="00FD1628"/>
        </w:tc>
        <w:tc>
          <w:tcPr>
            <w:tcW w:w="2158" w:type="dxa"/>
            <w:tcBorders>
              <w:top w:val="single" w:sz="18" w:space="0" w:color="476166" w:themeColor="accent1"/>
            </w:tcBorders>
          </w:tcPr>
          <w:p w14:paraId="7B92241D" w14:textId="77777777" w:rsidR="00CC6D16" w:rsidRDefault="00CC6D16" w:rsidP="00FD1628"/>
        </w:tc>
        <w:tc>
          <w:tcPr>
            <w:tcW w:w="2158" w:type="dxa"/>
            <w:tcBorders>
              <w:top w:val="single" w:sz="18" w:space="0" w:color="476166" w:themeColor="accent1"/>
            </w:tcBorders>
          </w:tcPr>
          <w:p w14:paraId="308071FC" w14:textId="77777777" w:rsidR="00CC6D16" w:rsidRDefault="00CC6D16" w:rsidP="00FD1628"/>
        </w:tc>
        <w:tc>
          <w:tcPr>
            <w:tcW w:w="2158" w:type="dxa"/>
            <w:tcBorders>
              <w:top w:val="single" w:sz="18" w:space="0" w:color="476166" w:themeColor="accent1"/>
            </w:tcBorders>
          </w:tcPr>
          <w:p w14:paraId="4AA1975B" w14:textId="77777777" w:rsidR="00CC6D16" w:rsidRDefault="00CC6D16" w:rsidP="00FD1628"/>
        </w:tc>
        <w:tc>
          <w:tcPr>
            <w:tcW w:w="2158" w:type="dxa"/>
            <w:gridSpan w:val="2"/>
          </w:tcPr>
          <w:p w14:paraId="34384A7D" w14:textId="77777777" w:rsidR="00CC6D16" w:rsidRDefault="00CC6D16" w:rsidP="00FD1628"/>
        </w:tc>
      </w:tr>
      <w:tr w:rsidR="00CC6D16" w14:paraId="51B0DF9C" w14:textId="77777777" w:rsidTr="00FD1628">
        <w:trPr>
          <w:trHeight w:val="4546"/>
        </w:trPr>
        <w:tc>
          <w:tcPr>
            <w:tcW w:w="1079" w:type="dxa"/>
          </w:tcPr>
          <w:p w14:paraId="66545407" w14:textId="77777777" w:rsidR="00CC6D16" w:rsidRDefault="00CC6D16" w:rsidP="00FD1628"/>
        </w:tc>
        <w:tc>
          <w:tcPr>
            <w:tcW w:w="8632" w:type="dxa"/>
            <w:gridSpan w:val="5"/>
            <w:tcBorders>
              <w:top w:val="single" w:sz="18" w:space="0" w:color="476166" w:themeColor="accent1"/>
              <w:bottom w:val="single" w:sz="18" w:space="0" w:color="476166" w:themeColor="accent1"/>
            </w:tcBorders>
          </w:tcPr>
          <w:p w14:paraId="1534D09E" w14:textId="77777777" w:rsidR="00CC6D16" w:rsidRDefault="00CC6D16" w:rsidP="00FD1628">
            <w:pPr>
              <w:pStyle w:val="Text"/>
            </w:pPr>
          </w:p>
          <w:tbl>
            <w:tblPr>
              <w:tblStyle w:val="TableGrid"/>
              <w:tblW w:w="0" w:type="auto"/>
              <w:tblLook w:val="04A0" w:firstRow="1" w:lastRow="0" w:firstColumn="1" w:lastColumn="0" w:noHBand="0" w:noVBand="1"/>
            </w:tblPr>
            <w:tblGrid>
              <w:gridCol w:w="8622"/>
            </w:tblGrid>
            <w:tr w:rsidR="00CC6D16" w14:paraId="25762E5F" w14:textId="77777777" w:rsidTr="00CC6D16">
              <w:tc>
                <w:tcPr>
                  <w:tcW w:w="8622" w:type="dxa"/>
                  <w:tcBorders>
                    <w:top w:val="nil"/>
                    <w:left w:val="nil"/>
                    <w:bottom w:val="single" w:sz="4" w:space="0" w:color="auto"/>
                    <w:right w:val="nil"/>
                  </w:tcBorders>
                </w:tcPr>
                <w:p w14:paraId="4581F3E3" w14:textId="77E1278F" w:rsidR="00CC6D16" w:rsidRDefault="00CC6D16" w:rsidP="00CC6D16">
                  <w:pPr>
                    <w:pStyle w:val="Text"/>
                    <w:jc w:val="center"/>
                  </w:pPr>
                  <w:r>
                    <w:t>Home Screen</w:t>
                  </w:r>
                </w:p>
              </w:tc>
            </w:tr>
            <w:tr w:rsidR="00CC6D16" w14:paraId="739C79E2" w14:textId="77777777" w:rsidTr="00CC6D16">
              <w:tc>
                <w:tcPr>
                  <w:tcW w:w="8622" w:type="dxa"/>
                  <w:tcBorders>
                    <w:top w:val="single" w:sz="4" w:space="0" w:color="auto"/>
                  </w:tcBorders>
                </w:tcPr>
                <w:p w14:paraId="41DDC35C" w14:textId="0DA79BC8" w:rsidR="00CC6D16" w:rsidRDefault="00CC6D16" w:rsidP="00CC6D16">
                  <w:pPr>
                    <w:pStyle w:val="Text"/>
                    <w:jc w:val="center"/>
                  </w:pPr>
                  <w:r w:rsidRPr="00CC6D16">
                    <w:rPr>
                      <w:noProof/>
                    </w:rPr>
                    <w:drawing>
                      <wp:inline distT="0" distB="0" distL="0" distR="0" wp14:anchorId="721000F9" wp14:editId="6B024EEF">
                        <wp:extent cx="3486637" cy="7478169"/>
                        <wp:effectExtent l="0" t="0" r="0" b="0"/>
                        <wp:docPr id="197746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8357" name=""/>
                                <pic:cNvPicPr/>
                              </pic:nvPicPr>
                              <pic:blipFill>
                                <a:blip r:embed="rId22"/>
                                <a:stretch>
                                  <a:fillRect/>
                                </a:stretch>
                              </pic:blipFill>
                              <pic:spPr>
                                <a:xfrm>
                                  <a:off x="0" y="0"/>
                                  <a:ext cx="3486637" cy="7478169"/>
                                </a:xfrm>
                                <a:prstGeom prst="rect">
                                  <a:avLst/>
                                </a:prstGeom>
                              </pic:spPr>
                            </pic:pic>
                          </a:graphicData>
                        </a:graphic>
                      </wp:inline>
                    </w:drawing>
                  </w:r>
                </w:p>
              </w:tc>
            </w:tr>
          </w:tbl>
          <w:p w14:paraId="6DD693FB" w14:textId="77777777" w:rsidR="00CC6D16" w:rsidRDefault="00CC6D16" w:rsidP="00FD1628">
            <w:pPr>
              <w:pStyle w:val="Text"/>
            </w:pPr>
          </w:p>
        </w:tc>
        <w:tc>
          <w:tcPr>
            <w:tcW w:w="1079" w:type="dxa"/>
          </w:tcPr>
          <w:p w14:paraId="5BF7EFA1" w14:textId="77777777" w:rsidR="00CC6D16" w:rsidRDefault="00CC6D16" w:rsidP="00FD1628"/>
        </w:tc>
      </w:tr>
    </w:tbl>
    <w:p w14:paraId="097F41A3" w14:textId="77777777" w:rsidR="00CC6D16" w:rsidRDefault="00CC6D16" w:rsidP="00CC6D16"/>
    <w:p w14:paraId="7205B525" w14:textId="77777777" w:rsidR="00CC6D16" w:rsidRDefault="00CC6D16" w:rsidP="00CC6D16"/>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CC6D16" w14:paraId="45C48246" w14:textId="77777777" w:rsidTr="00FD1628">
        <w:tc>
          <w:tcPr>
            <w:tcW w:w="1079" w:type="dxa"/>
          </w:tcPr>
          <w:p w14:paraId="60034FB7" w14:textId="77777777" w:rsidR="00CC6D16" w:rsidRPr="00E74B29" w:rsidRDefault="00CC6D16" w:rsidP="00FD1628">
            <w:pPr>
              <w:pStyle w:val="Footer"/>
            </w:pPr>
          </w:p>
        </w:tc>
        <w:tc>
          <w:tcPr>
            <w:tcW w:w="5395" w:type="dxa"/>
          </w:tcPr>
          <w:p w14:paraId="7A16024F" w14:textId="77777777" w:rsidR="00CC6D16" w:rsidRPr="00874FE7" w:rsidRDefault="00CC6D16" w:rsidP="00FD1628">
            <w:pPr>
              <w:pStyle w:val="Footer"/>
            </w:pPr>
            <w:r>
              <w:t>Asian Movie App</w:t>
            </w:r>
          </w:p>
        </w:tc>
        <w:tc>
          <w:tcPr>
            <w:tcW w:w="3237" w:type="dxa"/>
          </w:tcPr>
          <w:p w14:paraId="396380F1" w14:textId="1C64DF9D" w:rsidR="00CC6D16" w:rsidRPr="00E74B29" w:rsidRDefault="00CC6D16" w:rsidP="00FD1628">
            <w:pPr>
              <w:pStyle w:val="Footer"/>
              <w:jc w:val="right"/>
            </w:pPr>
            <w:r>
              <w:t>PAGE  7</w:t>
            </w:r>
          </w:p>
        </w:tc>
        <w:tc>
          <w:tcPr>
            <w:tcW w:w="1079" w:type="dxa"/>
          </w:tcPr>
          <w:p w14:paraId="39567B49" w14:textId="385A21EF" w:rsidR="00CC6D16" w:rsidRPr="00E74B29" w:rsidRDefault="00CC6D16" w:rsidP="00FD1628">
            <w:pPr>
              <w:pStyle w:val="Footer"/>
            </w:pPr>
          </w:p>
        </w:tc>
      </w:tr>
    </w:tbl>
    <w:p w14:paraId="4DFA9B50" w14:textId="77777777" w:rsidR="00CC6D16" w:rsidRDefault="00CC6D16" w:rsidP="00EB7C2B"/>
    <w:p w14:paraId="7277044F" w14:textId="77777777" w:rsidR="00CC6D16" w:rsidRDefault="00CC6D16"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CC6D16" w14:paraId="2844B4D1" w14:textId="77777777" w:rsidTr="00FD1628">
        <w:trPr>
          <w:trHeight w:val="800"/>
        </w:trPr>
        <w:tc>
          <w:tcPr>
            <w:tcW w:w="2158" w:type="dxa"/>
            <w:gridSpan w:val="2"/>
            <w:tcBorders>
              <w:right w:val="single" w:sz="18" w:space="0" w:color="476166" w:themeColor="accent1"/>
            </w:tcBorders>
          </w:tcPr>
          <w:p w14:paraId="2924846F" w14:textId="77777777" w:rsidR="00CC6D16" w:rsidRDefault="00CC6D16"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8F96A04" w14:textId="77777777" w:rsidR="00CC6D16" w:rsidRDefault="00CC6D16" w:rsidP="00FD1628">
            <w:pPr>
              <w:pStyle w:val="Heading4"/>
            </w:pPr>
            <w:r>
              <w:t>App Flow Screenshots</w:t>
            </w:r>
          </w:p>
        </w:tc>
        <w:tc>
          <w:tcPr>
            <w:tcW w:w="2158" w:type="dxa"/>
            <w:gridSpan w:val="2"/>
            <w:tcBorders>
              <w:left w:val="single" w:sz="18" w:space="0" w:color="476166" w:themeColor="accent1"/>
            </w:tcBorders>
          </w:tcPr>
          <w:p w14:paraId="1365178A" w14:textId="77777777" w:rsidR="00CC6D16" w:rsidRDefault="00CC6D16" w:rsidP="00FD1628"/>
        </w:tc>
      </w:tr>
      <w:tr w:rsidR="00CC6D16" w14:paraId="43B273B2" w14:textId="77777777" w:rsidTr="00FD1628">
        <w:tc>
          <w:tcPr>
            <w:tcW w:w="2158" w:type="dxa"/>
            <w:gridSpan w:val="2"/>
          </w:tcPr>
          <w:p w14:paraId="6ED98BCB" w14:textId="77777777" w:rsidR="00CC6D16" w:rsidRDefault="00CC6D16" w:rsidP="00FD1628"/>
        </w:tc>
        <w:tc>
          <w:tcPr>
            <w:tcW w:w="2158" w:type="dxa"/>
            <w:tcBorders>
              <w:top w:val="single" w:sz="18" w:space="0" w:color="476166" w:themeColor="accent1"/>
            </w:tcBorders>
          </w:tcPr>
          <w:p w14:paraId="2AD4CABB" w14:textId="77777777" w:rsidR="00CC6D16" w:rsidRDefault="00CC6D16" w:rsidP="00FD1628"/>
        </w:tc>
        <w:tc>
          <w:tcPr>
            <w:tcW w:w="2158" w:type="dxa"/>
            <w:tcBorders>
              <w:top w:val="single" w:sz="18" w:space="0" w:color="476166" w:themeColor="accent1"/>
            </w:tcBorders>
          </w:tcPr>
          <w:p w14:paraId="407235A2" w14:textId="77777777" w:rsidR="00CC6D16" w:rsidRDefault="00CC6D16" w:rsidP="00FD1628"/>
        </w:tc>
        <w:tc>
          <w:tcPr>
            <w:tcW w:w="2158" w:type="dxa"/>
            <w:tcBorders>
              <w:top w:val="single" w:sz="18" w:space="0" w:color="476166" w:themeColor="accent1"/>
            </w:tcBorders>
          </w:tcPr>
          <w:p w14:paraId="78806F8D" w14:textId="77777777" w:rsidR="00CC6D16" w:rsidRDefault="00CC6D16" w:rsidP="00FD1628"/>
        </w:tc>
        <w:tc>
          <w:tcPr>
            <w:tcW w:w="2158" w:type="dxa"/>
            <w:gridSpan w:val="2"/>
          </w:tcPr>
          <w:p w14:paraId="72445D0B" w14:textId="77777777" w:rsidR="00CC6D16" w:rsidRDefault="00CC6D16" w:rsidP="00FD1628"/>
        </w:tc>
      </w:tr>
      <w:tr w:rsidR="00CC6D16" w14:paraId="3696BAE7" w14:textId="77777777" w:rsidTr="00FD1628">
        <w:trPr>
          <w:trHeight w:val="4546"/>
        </w:trPr>
        <w:tc>
          <w:tcPr>
            <w:tcW w:w="1079" w:type="dxa"/>
          </w:tcPr>
          <w:p w14:paraId="300D4184" w14:textId="77777777" w:rsidR="00CC6D16" w:rsidRDefault="00CC6D16" w:rsidP="00FD1628"/>
        </w:tc>
        <w:tc>
          <w:tcPr>
            <w:tcW w:w="8632" w:type="dxa"/>
            <w:gridSpan w:val="5"/>
            <w:tcBorders>
              <w:top w:val="single" w:sz="18" w:space="0" w:color="476166" w:themeColor="accent1"/>
              <w:bottom w:val="single" w:sz="18" w:space="0" w:color="476166" w:themeColor="accent1"/>
            </w:tcBorders>
          </w:tcPr>
          <w:p w14:paraId="0797343B" w14:textId="77777777" w:rsidR="00CC6D16" w:rsidRDefault="00CC6D16" w:rsidP="00FD1628">
            <w:pPr>
              <w:pStyle w:val="Text"/>
            </w:pPr>
          </w:p>
          <w:tbl>
            <w:tblPr>
              <w:tblStyle w:val="TableGrid"/>
              <w:tblW w:w="0" w:type="auto"/>
              <w:tblLook w:val="04A0" w:firstRow="1" w:lastRow="0" w:firstColumn="1" w:lastColumn="0" w:noHBand="0" w:noVBand="1"/>
            </w:tblPr>
            <w:tblGrid>
              <w:gridCol w:w="8622"/>
            </w:tblGrid>
            <w:tr w:rsidR="00CC6D16" w14:paraId="089D66AE" w14:textId="77777777" w:rsidTr="00FD1628">
              <w:tc>
                <w:tcPr>
                  <w:tcW w:w="8622" w:type="dxa"/>
                  <w:tcBorders>
                    <w:top w:val="nil"/>
                    <w:left w:val="nil"/>
                    <w:bottom w:val="single" w:sz="4" w:space="0" w:color="auto"/>
                    <w:right w:val="nil"/>
                  </w:tcBorders>
                </w:tcPr>
                <w:p w14:paraId="4EBB75A7" w14:textId="68889B23" w:rsidR="00CC6D16" w:rsidRDefault="002A323B" w:rsidP="00FD1628">
                  <w:pPr>
                    <w:pStyle w:val="Text"/>
                    <w:jc w:val="center"/>
                  </w:pPr>
                  <w:r>
                    <w:t>Add Movie</w:t>
                  </w:r>
                  <w:r w:rsidR="00CC6D16">
                    <w:t xml:space="preserve"> Screen</w:t>
                  </w:r>
                </w:p>
              </w:tc>
            </w:tr>
            <w:tr w:rsidR="00CC6D16" w14:paraId="4D5BA066" w14:textId="77777777" w:rsidTr="00FD1628">
              <w:tc>
                <w:tcPr>
                  <w:tcW w:w="8622" w:type="dxa"/>
                  <w:tcBorders>
                    <w:top w:val="single" w:sz="4" w:space="0" w:color="auto"/>
                  </w:tcBorders>
                </w:tcPr>
                <w:p w14:paraId="1978E0FA" w14:textId="5BB5E2DA" w:rsidR="00CC6D16" w:rsidRDefault="002A323B" w:rsidP="00FD1628">
                  <w:pPr>
                    <w:pStyle w:val="Text"/>
                    <w:jc w:val="center"/>
                  </w:pPr>
                  <w:r w:rsidRPr="002A323B">
                    <w:rPr>
                      <w:noProof/>
                    </w:rPr>
                    <w:drawing>
                      <wp:inline distT="0" distB="0" distL="0" distR="0" wp14:anchorId="6BCCB36A" wp14:editId="270BCAC4">
                        <wp:extent cx="3486637" cy="7440063"/>
                        <wp:effectExtent l="0" t="0" r="0" b="0"/>
                        <wp:docPr id="98932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22261" name=""/>
                                <pic:cNvPicPr/>
                              </pic:nvPicPr>
                              <pic:blipFill>
                                <a:blip r:embed="rId23"/>
                                <a:stretch>
                                  <a:fillRect/>
                                </a:stretch>
                              </pic:blipFill>
                              <pic:spPr>
                                <a:xfrm>
                                  <a:off x="0" y="0"/>
                                  <a:ext cx="3486637" cy="7440063"/>
                                </a:xfrm>
                                <a:prstGeom prst="rect">
                                  <a:avLst/>
                                </a:prstGeom>
                              </pic:spPr>
                            </pic:pic>
                          </a:graphicData>
                        </a:graphic>
                      </wp:inline>
                    </w:drawing>
                  </w:r>
                </w:p>
              </w:tc>
            </w:tr>
          </w:tbl>
          <w:p w14:paraId="4F255121" w14:textId="77777777" w:rsidR="00CC6D16" w:rsidRDefault="00CC6D16" w:rsidP="00FD1628">
            <w:pPr>
              <w:pStyle w:val="Text"/>
            </w:pPr>
          </w:p>
        </w:tc>
        <w:tc>
          <w:tcPr>
            <w:tcW w:w="1079" w:type="dxa"/>
          </w:tcPr>
          <w:p w14:paraId="65A6444A" w14:textId="77777777" w:rsidR="00CC6D16" w:rsidRDefault="00CC6D16" w:rsidP="00FD1628"/>
        </w:tc>
      </w:tr>
    </w:tbl>
    <w:p w14:paraId="4F8CF899" w14:textId="77777777" w:rsidR="00CC6D16" w:rsidRDefault="00CC6D16" w:rsidP="00CC6D16"/>
    <w:p w14:paraId="6E29E6C3" w14:textId="77777777" w:rsidR="00CC6D16" w:rsidRDefault="00CC6D16" w:rsidP="00CC6D16"/>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CC6D16" w14:paraId="18C0B8D3" w14:textId="77777777" w:rsidTr="00FD1628">
        <w:tc>
          <w:tcPr>
            <w:tcW w:w="1079" w:type="dxa"/>
          </w:tcPr>
          <w:p w14:paraId="5886B73B" w14:textId="77777777" w:rsidR="00CC6D16" w:rsidRPr="00E74B29" w:rsidRDefault="00CC6D16" w:rsidP="00FD1628">
            <w:pPr>
              <w:pStyle w:val="Footer"/>
            </w:pPr>
          </w:p>
        </w:tc>
        <w:tc>
          <w:tcPr>
            <w:tcW w:w="5395" w:type="dxa"/>
          </w:tcPr>
          <w:p w14:paraId="43303DF5" w14:textId="77777777" w:rsidR="00CC6D16" w:rsidRPr="00874FE7" w:rsidRDefault="00CC6D16" w:rsidP="00FD1628">
            <w:pPr>
              <w:pStyle w:val="Footer"/>
            </w:pPr>
            <w:r>
              <w:t>Asian Movie App</w:t>
            </w:r>
          </w:p>
        </w:tc>
        <w:tc>
          <w:tcPr>
            <w:tcW w:w="3237" w:type="dxa"/>
          </w:tcPr>
          <w:p w14:paraId="2CC5AC95" w14:textId="38566650" w:rsidR="00CC6D16" w:rsidRPr="00E74B29" w:rsidRDefault="00CC6D16" w:rsidP="00FD1628">
            <w:pPr>
              <w:pStyle w:val="Footer"/>
              <w:jc w:val="right"/>
            </w:pPr>
            <w:r>
              <w:t xml:space="preserve">PAGE  </w:t>
            </w:r>
            <w:r w:rsidR="002A323B">
              <w:t>8</w:t>
            </w:r>
          </w:p>
        </w:tc>
        <w:tc>
          <w:tcPr>
            <w:tcW w:w="1079" w:type="dxa"/>
          </w:tcPr>
          <w:p w14:paraId="367A9C08" w14:textId="77777777" w:rsidR="00CC6D16" w:rsidRPr="00E74B29" w:rsidRDefault="00CC6D16" w:rsidP="00FD1628">
            <w:pPr>
              <w:pStyle w:val="Footer"/>
            </w:pPr>
          </w:p>
        </w:tc>
      </w:tr>
    </w:tbl>
    <w:p w14:paraId="57EFE4AC" w14:textId="77777777" w:rsidR="00CC6D16" w:rsidRDefault="00CC6D16" w:rsidP="00EB7C2B"/>
    <w:p w14:paraId="598B869B" w14:textId="77777777" w:rsidR="002A323B" w:rsidRDefault="002A323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2A323B" w14:paraId="04362577" w14:textId="77777777" w:rsidTr="00FD1628">
        <w:trPr>
          <w:trHeight w:val="800"/>
        </w:trPr>
        <w:tc>
          <w:tcPr>
            <w:tcW w:w="2158" w:type="dxa"/>
            <w:gridSpan w:val="2"/>
            <w:tcBorders>
              <w:right w:val="single" w:sz="18" w:space="0" w:color="476166" w:themeColor="accent1"/>
            </w:tcBorders>
          </w:tcPr>
          <w:p w14:paraId="56344BD7" w14:textId="77777777" w:rsidR="002A323B" w:rsidRDefault="002A323B"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F4E51EB" w14:textId="77777777" w:rsidR="002A323B" w:rsidRDefault="002A323B" w:rsidP="00FD1628">
            <w:pPr>
              <w:pStyle w:val="Heading4"/>
            </w:pPr>
            <w:r>
              <w:t>App Flow Screenshots</w:t>
            </w:r>
          </w:p>
        </w:tc>
        <w:tc>
          <w:tcPr>
            <w:tcW w:w="2158" w:type="dxa"/>
            <w:gridSpan w:val="2"/>
            <w:tcBorders>
              <w:left w:val="single" w:sz="18" w:space="0" w:color="476166" w:themeColor="accent1"/>
            </w:tcBorders>
          </w:tcPr>
          <w:p w14:paraId="6AA983E7" w14:textId="77777777" w:rsidR="002A323B" w:rsidRDefault="002A323B" w:rsidP="00FD1628"/>
        </w:tc>
      </w:tr>
      <w:tr w:rsidR="002A323B" w14:paraId="717187FD" w14:textId="77777777" w:rsidTr="00FD1628">
        <w:tc>
          <w:tcPr>
            <w:tcW w:w="2158" w:type="dxa"/>
            <w:gridSpan w:val="2"/>
          </w:tcPr>
          <w:p w14:paraId="2C47F2F7" w14:textId="77777777" w:rsidR="002A323B" w:rsidRDefault="002A323B" w:rsidP="00FD1628"/>
        </w:tc>
        <w:tc>
          <w:tcPr>
            <w:tcW w:w="2158" w:type="dxa"/>
            <w:tcBorders>
              <w:top w:val="single" w:sz="18" w:space="0" w:color="476166" w:themeColor="accent1"/>
            </w:tcBorders>
          </w:tcPr>
          <w:p w14:paraId="5F40B210" w14:textId="77777777" w:rsidR="002A323B" w:rsidRDefault="002A323B" w:rsidP="00FD1628"/>
        </w:tc>
        <w:tc>
          <w:tcPr>
            <w:tcW w:w="2158" w:type="dxa"/>
            <w:tcBorders>
              <w:top w:val="single" w:sz="18" w:space="0" w:color="476166" w:themeColor="accent1"/>
            </w:tcBorders>
          </w:tcPr>
          <w:p w14:paraId="4FFC02D4" w14:textId="77777777" w:rsidR="002A323B" w:rsidRDefault="002A323B" w:rsidP="00FD1628"/>
        </w:tc>
        <w:tc>
          <w:tcPr>
            <w:tcW w:w="2158" w:type="dxa"/>
            <w:tcBorders>
              <w:top w:val="single" w:sz="18" w:space="0" w:color="476166" w:themeColor="accent1"/>
            </w:tcBorders>
          </w:tcPr>
          <w:p w14:paraId="120551E4" w14:textId="77777777" w:rsidR="002A323B" w:rsidRDefault="002A323B" w:rsidP="00FD1628"/>
        </w:tc>
        <w:tc>
          <w:tcPr>
            <w:tcW w:w="2158" w:type="dxa"/>
            <w:gridSpan w:val="2"/>
          </w:tcPr>
          <w:p w14:paraId="71234741" w14:textId="77777777" w:rsidR="002A323B" w:rsidRDefault="002A323B" w:rsidP="00FD1628"/>
        </w:tc>
      </w:tr>
      <w:tr w:rsidR="002A323B" w14:paraId="43231E6C" w14:textId="77777777" w:rsidTr="00FD1628">
        <w:trPr>
          <w:trHeight w:val="4546"/>
        </w:trPr>
        <w:tc>
          <w:tcPr>
            <w:tcW w:w="1079" w:type="dxa"/>
          </w:tcPr>
          <w:p w14:paraId="2B7AED06" w14:textId="77777777" w:rsidR="002A323B" w:rsidRDefault="002A323B" w:rsidP="00FD1628"/>
        </w:tc>
        <w:tc>
          <w:tcPr>
            <w:tcW w:w="8632" w:type="dxa"/>
            <w:gridSpan w:val="5"/>
            <w:tcBorders>
              <w:top w:val="single" w:sz="18" w:space="0" w:color="476166" w:themeColor="accent1"/>
              <w:bottom w:val="single" w:sz="18" w:space="0" w:color="476166" w:themeColor="accent1"/>
            </w:tcBorders>
          </w:tcPr>
          <w:p w14:paraId="25E3B940" w14:textId="77777777" w:rsidR="002A323B" w:rsidRDefault="002A323B" w:rsidP="00FD1628">
            <w:pPr>
              <w:pStyle w:val="Text"/>
            </w:pPr>
          </w:p>
          <w:tbl>
            <w:tblPr>
              <w:tblStyle w:val="TableGrid"/>
              <w:tblW w:w="0" w:type="auto"/>
              <w:tblLook w:val="04A0" w:firstRow="1" w:lastRow="0" w:firstColumn="1" w:lastColumn="0" w:noHBand="0" w:noVBand="1"/>
            </w:tblPr>
            <w:tblGrid>
              <w:gridCol w:w="8622"/>
            </w:tblGrid>
            <w:tr w:rsidR="002A323B" w14:paraId="2C0E4129" w14:textId="77777777" w:rsidTr="00FD1628">
              <w:tc>
                <w:tcPr>
                  <w:tcW w:w="8622" w:type="dxa"/>
                  <w:tcBorders>
                    <w:top w:val="nil"/>
                    <w:left w:val="nil"/>
                    <w:bottom w:val="single" w:sz="4" w:space="0" w:color="auto"/>
                    <w:right w:val="nil"/>
                  </w:tcBorders>
                </w:tcPr>
                <w:p w14:paraId="2C469D53" w14:textId="6712722C" w:rsidR="002A323B" w:rsidRDefault="002A323B" w:rsidP="00FD1628">
                  <w:pPr>
                    <w:pStyle w:val="Text"/>
                    <w:jc w:val="center"/>
                  </w:pPr>
                  <w:r>
                    <w:t>Movie Details Screen</w:t>
                  </w:r>
                </w:p>
              </w:tc>
            </w:tr>
            <w:tr w:rsidR="002A323B" w14:paraId="5C64CA53" w14:textId="77777777" w:rsidTr="00FD1628">
              <w:tc>
                <w:tcPr>
                  <w:tcW w:w="8622" w:type="dxa"/>
                  <w:tcBorders>
                    <w:top w:val="single" w:sz="4" w:space="0" w:color="auto"/>
                  </w:tcBorders>
                </w:tcPr>
                <w:p w14:paraId="39E68ABA" w14:textId="198C27C9" w:rsidR="002A323B" w:rsidRDefault="002A323B" w:rsidP="00FD1628">
                  <w:pPr>
                    <w:pStyle w:val="Text"/>
                    <w:jc w:val="center"/>
                  </w:pPr>
                  <w:r>
                    <w:rPr>
                      <w:noProof/>
                    </w:rPr>
                    <w:drawing>
                      <wp:inline distT="0" distB="0" distL="0" distR="0" wp14:anchorId="70695C66" wp14:editId="08AABFC9">
                        <wp:extent cx="3505200" cy="7410450"/>
                        <wp:effectExtent l="0" t="0" r="0" b="0"/>
                        <wp:docPr id="50384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5200" cy="7410450"/>
                                </a:xfrm>
                                <a:prstGeom prst="rect">
                                  <a:avLst/>
                                </a:prstGeom>
                                <a:noFill/>
                                <a:ln>
                                  <a:noFill/>
                                </a:ln>
                              </pic:spPr>
                            </pic:pic>
                          </a:graphicData>
                        </a:graphic>
                      </wp:inline>
                    </w:drawing>
                  </w:r>
                </w:p>
              </w:tc>
            </w:tr>
          </w:tbl>
          <w:p w14:paraId="21B2BA4E" w14:textId="77777777" w:rsidR="002A323B" w:rsidRDefault="002A323B" w:rsidP="00FD1628">
            <w:pPr>
              <w:pStyle w:val="Text"/>
            </w:pPr>
          </w:p>
        </w:tc>
        <w:tc>
          <w:tcPr>
            <w:tcW w:w="1079" w:type="dxa"/>
          </w:tcPr>
          <w:p w14:paraId="60A2083E" w14:textId="77777777" w:rsidR="002A323B" w:rsidRDefault="002A323B" w:rsidP="00FD1628"/>
        </w:tc>
      </w:tr>
    </w:tbl>
    <w:p w14:paraId="3552DE4A" w14:textId="77777777" w:rsidR="002A323B" w:rsidRDefault="002A323B" w:rsidP="002A323B"/>
    <w:p w14:paraId="47269A8B" w14:textId="77777777" w:rsidR="002A323B" w:rsidRDefault="002A323B" w:rsidP="002A323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2A323B" w14:paraId="69E2AEA6" w14:textId="77777777" w:rsidTr="00FD1628">
        <w:tc>
          <w:tcPr>
            <w:tcW w:w="1079" w:type="dxa"/>
          </w:tcPr>
          <w:p w14:paraId="2F03A249" w14:textId="77777777" w:rsidR="002A323B" w:rsidRPr="00E74B29" w:rsidRDefault="002A323B" w:rsidP="00FD1628">
            <w:pPr>
              <w:pStyle w:val="Footer"/>
            </w:pPr>
          </w:p>
        </w:tc>
        <w:tc>
          <w:tcPr>
            <w:tcW w:w="5395" w:type="dxa"/>
          </w:tcPr>
          <w:p w14:paraId="3975918D" w14:textId="77777777" w:rsidR="002A323B" w:rsidRPr="00874FE7" w:rsidRDefault="002A323B" w:rsidP="00FD1628">
            <w:pPr>
              <w:pStyle w:val="Footer"/>
            </w:pPr>
            <w:r>
              <w:t>Asian Movie App</w:t>
            </w:r>
          </w:p>
        </w:tc>
        <w:tc>
          <w:tcPr>
            <w:tcW w:w="3237" w:type="dxa"/>
          </w:tcPr>
          <w:p w14:paraId="6E5DAF8D" w14:textId="378CF0A4" w:rsidR="002A323B" w:rsidRPr="00E74B29" w:rsidRDefault="002A323B" w:rsidP="00FD1628">
            <w:pPr>
              <w:pStyle w:val="Footer"/>
              <w:jc w:val="right"/>
            </w:pPr>
            <w:r>
              <w:t>PAGE  9</w:t>
            </w:r>
          </w:p>
        </w:tc>
        <w:tc>
          <w:tcPr>
            <w:tcW w:w="1079" w:type="dxa"/>
          </w:tcPr>
          <w:p w14:paraId="1B24B28E" w14:textId="6EA4F3F1" w:rsidR="002A323B" w:rsidRPr="00E74B29" w:rsidRDefault="002A323B" w:rsidP="00FD1628">
            <w:pPr>
              <w:pStyle w:val="Footer"/>
            </w:pPr>
          </w:p>
        </w:tc>
      </w:tr>
    </w:tbl>
    <w:p w14:paraId="1E26EBE4" w14:textId="77777777" w:rsidR="002A323B" w:rsidRDefault="002A323B" w:rsidP="00EB7C2B"/>
    <w:p w14:paraId="61B1F31B" w14:textId="77777777" w:rsidR="002A323B" w:rsidRDefault="002A323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2A323B" w14:paraId="43D4A010" w14:textId="77777777" w:rsidTr="00FD1628">
        <w:trPr>
          <w:trHeight w:val="800"/>
        </w:trPr>
        <w:tc>
          <w:tcPr>
            <w:tcW w:w="2158" w:type="dxa"/>
            <w:gridSpan w:val="2"/>
            <w:tcBorders>
              <w:right w:val="single" w:sz="18" w:space="0" w:color="476166" w:themeColor="accent1"/>
            </w:tcBorders>
          </w:tcPr>
          <w:p w14:paraId="7EE5FE1B" w14:textId="77777777" w:rsidR="002A323B" w:rsidRDefault="002A323B"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85258FA" w14:textId="77777777" w:rsidR="002A323B" w:rsidRDefault="002A323B" w:rsidP="00FD1628">
            <w:pPr>
              <w:pStyle w:val="Heading4"/>
            </w:pPr>
            <w:r>
              <w:t>App Flow Screenshots</w:t>
            </w:r>
          </w:p>
        </w:tc>
        <w:tc>
          <w:tcPr>
            <w:tcW w:w="2158" w:type="dxa"/>
            <w:gridSpan w:val="2"/>
            <w:tcBorders>
              <w:left w:val="single" w:sz="18" w:space="0" w:color="476166" w:themeColor="accent1"/>
            </w:tcBorders>
          </w:tcPr>
          <w:p w14:paraId="6A2C62BB" w14:textId="77777777" w:rsidR="002A323B" w:rsidRDefault="002A323B" w:rsidP="00FD1628"/>
        </w:tc>
      </w:tr>
      <w:tr w:rsidR="002A323B" w14:paraId="28CD5B83" w14:textId="77777777" w:rsidTr="00FD1628">
        <w:tc>
          <w:tcPr>
            <w:tcW w:w="2158" w:type="dxa"/>
            <w:gridSpan w:val="2"/>
          </w:tcPr>
          <w:p w14:paraId="4F0D5084" w14:textId="77777777" w:rsidR="002A323B" w:rsidRDefault="002A323B" w:rsidP="00FD1628"/>
        </w:tc>
        <w:tc>
          <w:tcPr>
            <w:tcW w:w="2158" w:type="dxa"/>
            <w:tcBorders>
              <w:top w:val="single" w:sz="18" w:space="0" w:color="476166" w:themeColor="accent1"/>
            </w:tcBorders>
          </w:tcPr>
          <w:p w14:paraId="4CD6B577" w14:textId="77777777" w:rsidR="002A323B" w:rsidRDefault="002A323B" w:rsidP="00FD1628"/>
        </w:tc>
        <w:tc>
          <w:tcPr>
            <w:tcW w:w="2158" w:type="dxa"/>
            <w:tcBorders>
              <w:top w:val="single" w:sz="18" w:space="0" w:color="476166" w:themeColor="accent1"/>
            </w:tcBorders>
          </w:tcPr>
          <w:p w14:paraId="63FC6414" w14:textId="77777777" w:rsidR="002A323B" w:rsidRDefault="002A323B" w:rsidP="00FD1628"/>
        </w:tc>
        <w:tc>
          <w:tcPr>
            <w:tcW w:w="2158" w:type="dxa"/>
            <w:tcBorders>
              <w:top w:val="single" w:sz="18" w:space="0" w:color="476166" w:themeColor="accent1"/>
            </w:tcBorders>
          </w:tcPr>
          <w:p w14:paraId="649848E7" w14:textId="77777777" w:rsidR="002A323B" w:rsidRDefault="002A323B" w:rsidP="00FD1628"/>
        </w:tc>
        <w:tc>
          <w:tcPr>
            <w:tcW w:w="2158" w:type="dxa"/>
            <w:gridSpan w:val="2"/>
          </w:tcPr>
          <w:p w14:paraId="4131A680" w14:textId="77777777" w:rsidR="002A323B" w:rsidRDefault="002A323B" w:rsidP="00FD1628"/>
        </w:tc>
      </w:tr>
      <w:tr w:rsidR="002A323B" w14:paraId="092C922B" w14:textId="77777777" w:rsidTr="00FD1628">
        <w:trPr>
          <w:trHeight w:val="4546"/>
        </w:trPr>
        <w:tc>
          <w:tcPr>
            <w:tcW w:w="1079" w:type="dxa"/>
          </w:tcPr>
          <w:p w14:paraId="693C705A" w14:textId="77777777" w:rsidR="002A323B" w:rsidRDefault="002A323B" w:rsidP="00FD1628"/>
        </w:tc>
        <w:tc>
          <w:tcPr>
            <w:tcW w:w="8632" w:type="dxa"/>
            <w:gridSpan w:val="5"/>
            <w:tcBorders>
              <w:top w:val="single" w:sz="18" w:space="0" w:color="476166" w:themeColor="accent1"/>
              <w:bottom w:val="single" w:sz="18" w:space="0" w:color="476166" w:themeColor="accent1"/>
            </w:tcBorders>
          </w:tcPr>
          <w:p w14:paraId="4EAF1CA3" w14:textId="77777777" w:rsidR="002A323B" w:rsidRDefault="002A323B" w:rsidP="00FD1628">
            <w:pPr>
              <w:pStyle w:val="Text"/>
            </w:pPr>
          </w:p>
          <w:tbl>
            <w:tblPr>
              <w:tblStyle w:val="TableGrid"/>
              <w:tblW w:w="0" w:type="auto"/>
              <w:tblLook w:val="04A0" w:firstRow="1" w:lastRow="0" w:firstColumn="1" w:lastColumn="0" w:noHBand="0" w:noVBand="1"/>
            </w:tblPr>
            <w:tblGrid>
              <w:gridCol w:w="8622"/>
            </w:tblGrid>
            <w:tr w:rsidR="002A323B" w14:paraId="756ED92F" w14:textId="77777777" w:rsidTr="00FD1628">
              <w:tc>
                <w:tcPr>
                  <w:tcW w:w="8622" w:type="dxa"/>
                  <w:tcBorders>
                    <w:top w:val="nil"/>
                    <w:left w:val="nil"/>
                    <w:bottom w:val="single" w:sz="4" w:space="0" w:color="auto"/>
                    <w:right w:val="nil"/>
                  </w:tcBorders>
                </w:tcPr>
                <w:p w14:paraId="2EEA814B" w14:textId="283FAA33" w:rsidR="002A323B" w:rsidRDefault="002A323B" w:rsidP="00FD1628">
                  <w:pPr>
                    <w:pStyle w:val="Text"/>
                    <w:jc w:val="center"/>
                  </w:pPr>
                  <w:r>
                    <w:t>French Internationalization</w:t>
                  </w:r>
                </w:p>
              </w:tc>
            </w:tr>
            <w:tr w:rsidR="002A323B" w14:paraId="59D1F179" w14:textId="77777777" w:rsidTr="002A323B">
              <w:tc>
                <w:tcPr>
                  <w:tcW w:w="8622" w:type="dxa"/>
                  <w:tcBorders>
                    <w:top w:val="single" w:sz="4" w:space="0" w:color="auto"/>
                    <w:bottom w:val="single" w:sz="4" w:space="0" w:color="auto"/>
                  </w:tcBorders>
                </w:tcPr>
                <w:p w14:paraId="6A183098" w14:textId="77777777" w:rsidR="002A323B" w:rsidRDefault="002A323B" w:rsidP="00FD1628">
                  <w:pPr>
                    <w:pStyle w:val="Text"/>
                    <w:jc w:val="center"/>
                  </w:pPr>
                  <w:r w:rsidRPr="002A323B">
                    <w:rPr>
                      <w:noProof/>
                    </w:rPr>
                    <w:drawing>
                      <wp:inline distT="0" distB="0" distL="0" distR="0" wp14:anchorId="476F8992" wp14:editId="1CFD6E59">
                        <wp:extent cx="3210373" cy="2143424"/>
                        <wp:effectExtent l="0" t="0" r="9525" b="9525"/>
                        <wp:docPr id="115961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14195" name=""/>
                                <pic:cNvPicPr/>
                              </pic:nvPicPr>
                              <pic:blipFill>
                                <a:blip r:embed="rId25"/>
                                <a:stretch>
                                  <a:fillRect/>
                                </a:stretch>
                              </pic:blipFill>
                              <pic:spPr>
                                <a:xfrm>
                                  <a:off x="0" y="0"/>
                                  <a:ext cx="3210373" cy="2143424"/>
                                </a:xfrm>
                                <a:prstGeom prst="rect">
                                  <a:avLst/>
                                </a:prstGeom>
                              </pic:spPr>
                            </pic:pic>
                          </a:graphicData>
                        </a:graphic>
                      </wp:inline>
                    </w:drawing>
                  </w:r>
                </w:p>
                <w:p w14:paraId="388ED018" w14:textId="1506F847" w:rsidR="009145DB" w:rsidRDefault="009145DB" w:rsidP="00FD1628">
                  <w:pPr>
                    <w:pStyle w:val="Text"/>
                    <w:jc w:val="center"/>
                  </w:pPr>
                </w:p>
              </w:tc>
            </w:tr>
            <w:tr w:rsidR="002A323B" w14:paraId="61BA338C" w14:textId="77777777" w:rsidTr="002A323B">
              <w:tc>
                <w:tcPr>
                  <w:tcW w:w="8622" w:type="dxa"/>
                  <w:tcBorders>
                    <w:top w:val="single" w:sz="4" w:space="0" w:color="auto"/>
                    <w:bottom w:val="single" w:sz="4" w:space="0" w:color="auto"/>
                  </w:tcBorders>
                </w:tcPr>
                <w:p w14:paraId="41C9471E" w14:textId="0939526A" w:rsidR="002A323B" w:rsidRPr="002A323B" w:rsidRDefault="002A323B" w:rsidP="002A323B">
                  <w:pPr>
                    <w:pStyle w:val="Text"/>
                    <w:jc w:val="center"/>
                  </w:pPr>
                  <w:r w:rsidRPr="00D44EFB">
                    <w:rPr>
                      <w:noProof/>
                    </w:rPr>
                    <w:drawing>
                      <wp:inline distT="0" distB="0" distL="0" distR="0" wp14:anchorId="771B5C75" wp14:editId="6FB6FE4B">
                        <wp:extent cx="3200847" cy="4105848"/>
                        <wp:effectExtent l="0" t="0" r="0" b="9525"/>
                        <wp:docPr id="189483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7900" name=""/>
                                <pic:cNvPicPr/>
                              </pic:nvPicPr>
                              <pic:blipFill>
                                <a:blip r:embed="rId26"/>
                                <a:stretch>
                                  <a:fillRect/>
                                </a:stretch>
                              </pic:blipFill>
                              <pic:spPr>
                                <a:xfrm>
                                  <a:off x="0" y="0"/>
                                  <a:ext cx="3200847" cy="4105848"/>
                                </a:xfrm>
                                <a:prstGeom prst="rect">
                                  <a:avLst/>
                                </a:prstGeom>
                              </pic:spPr>
                            </pic:pic>
                          </a:graphicData>
                        </a:graphic>
                      </wp:inline>
                    </w:drawing>
                  </w:r>
                </w:p>
              </w:tc>
            </w:tr>
          </w:tbl>
          <w:p w14:paraId="6629971B" w14:textId="77777777" w:rsidR="002A323B" w:rsidRDefault="002A323B" w:rsidP="00FD1628">
            <w:pPr>
              <w:pStyle w:val="Text"/>
            </w:pPr>
          </w:p>
        </w:tc>
        <w:tc>
          <w:tcPr>
            <w:tcW w:w="1079" w:type="dxa"/>
          </w:tcPr>
          <w:p w14:paraId="6496D314" w14:textId="77777777" w:rsidR="002A323B" w:rsidRDefault="002A323B" w:rsidP="00FD1628"/>
        </w:tc>
      </w:tr>
    </w:tbl>
    <w:p w14:paraId="0DF01E51" w14:textId="77777777" w:rsidR="002A323B" w:rsidRDefault="002A323B" w:rsidP="002A323B"/>
    <w:p w14:paraId="4FC7C0B9" w14:textId="77777777" w:rsidR="002A323B" w:rsidRDefault="002A323B" w:rsidP="002A323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2A323B" w14:paraId="6060CF16" w14:textId="77777777" w:rsidTr="00FD1628">
        <w:tc>
          <w:tcPr>
            <w:tcW w:w="1079" w:type="dxa"/>
          </w:tcPr>
          <w:p w14:paraId="3D3954FF" w14:textId="77777777" w:rsidR="002A323B" w:rsidRPr="00E74B29" w:rsidRDefault="002A323B" w:rsidP="00FD1628">
            <w:pPr>
              <w:pStyle w:val="Footer"/>
            </w:pPr>
          </w:p>
        </w:tc>
        <w:tc>
          <w:tcPr>
            <w:tcW w:w="5395" w:type="dxa"/>
          </w:tcPr>
          <w:p w14:paraId="5B7E81AB" w14:textId="77777777" w:rsidR="002A323B" w:rsidRPr="00874FE7" w:rsidRDefault="002A323B" w:rsidP="00FD1628">
            <w:pPr>
              <w:pStyle w:val="Footer"/>
            </w:pPr>
            <w:r>
              <w:t>Asian Movie App</w:t>
            </w:r>
          </w:p>
        </w:tc>
        <w:tc>
          <w:tcPr>
            <w:tcW w:w="3237" w:type="dxa"/>
          </w:tcPr>
          <w:p w14:paraId="1F415E75" w14:textId="7474A4F7" w:rsidR="002A323B" w:rsidRPr="00E74B29" w:rsidRDefault="002A323B" w:rsidP="00FD1628">
            <w:pPr>
              <w:pStyle w:val="Footer"/>
              <w:jc w:val="right"/>
            </w:pPr>
            <w:r>
              <w:t>PAGE  10</w:t>
            </w:r>
          </w:p>
        </w:tc>
        <w:tc>
          <w:tcPr>
            <w:tcW w:w="1079" w:type="dxa"/>
          </w:tcPr>
          <w:p w14:paraId="29D1601C" w14:textId="77777777" w:rsidR="002A323B" w:rsidRPr="00E74B29" w:rsidRDefault="002A323B" w:rsidP="00FD1628">
            <w:pPr>
              <w:pStyle w:val="Footer"/>
            </w:pPr>
          </w:p>
        </w:tc>
      </w:tr>
    </w:tbl>
    <w:p w14:paraId="56907504" w14:textId="77777777" w:rsidR="002A323B" w:rsidRDefault="002A323B" w:rsidP="00EB7C2B"/>
    <w:p w14:paraId="0941BDCB" w14:textId="77777777" w:rsidR="002A323B" w:rsidRDefault="002A323B" w:rsidP="00EB7C2B"/>
    <w:p w14:paraId="2F779047" w14:textId="77777777" w:rsidR="002A323B" w:rsidRDefault="002A323B" w:rsidP="00EB7C2B"/>
    <w:p w14:paraId="68ADDA0F" w14:textId="77777777" w:rsidR="002A323B" w:rsidRDefault="002A323B" w:rsidP="00EB7C2B"/>
    <w:p w14:paraId="5E2F2261" w14:textId="77777777" w:rsidR="002A323B" w:rsidRDefault="002A323B" w:rsidP="00EB7C2B"/>
    <w:p w14:paraId="25CFCBE6" w14:textId="77777777" w:rsidR="002A323B" w:rsidRDefault="002A323B" w:rsidP="00EB7C2B"/>
    <w:p w14:paraId="0DE2152E" w14:textId="77777777" w:rsidR="002A323B" w:rsidRDefault="002A323B" w:rsidP="00EB7C2B"/>
    <w:p w14:paraId="5480BB36" w14:textId="77777777" w:rsidR="002A323B" w:rsidRDefault="002A323B" w:rsidP="00EB7C2B"/>
    <w:p w14:paraId="78E354AB" w14:textId="77777777" w:rsidR="002A323B" w:rsidRDefault="002A323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2A323B" w14:paraId="54CE4CF1" w14:textId="77777777" w:rsidTr="00FD1628">
        <w:trPr>
          <w:trHeight w:val="800"/>
        </w:trPr>
        <w:tc>
          <w:tcPr>
            <w:tcW w:w="2158" w:type="dxa"/>
            <w:gridSpan w:val="2"/>
            <w:tcBorders>
              <w:right w:val="single" w:sz="18" w:space="0" w:color="476166" w:themeColor="accent1"/>
            </w:tcBorders>
          </w:tcPr>
          <w:p w14:paraId="6B6B7A18" w14:textId="77777777" w:rsidR="002A323B" w:rsidRDefault="002A323B"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537E215" w14:textId="77777777" w:rsidR="002A323B" w:rsidRDefault="002A323B" w:rsidP="00FD1628">
            <w:pPr>
              <w:pStyle w:val="Heading4"/>
            </w:pPr>
            <w:r>
              <w:t>App Flow Screenshots</w:t>
            </w:r>
          </w:p>
        </w:tc>
        <w:tc>
          <w:tcPr>
            <w:tcW w:w="2158" w:type="dxa"/>
            <w:gridSpan w:val="2"/>
            <w:tcBorders>
              <w:left w:val="single" w:sz="18" w:space="0" w:color="476166" w:themeColor="accent1"/>
            </w:tcBorders>
          </w:tcPr>
          <w:p w14:paraId="1BE900BE" w14:textId="77777777" w:rsidR="002A323B" w:rsidRDefault="002A323B" w:rsidP="00FD1628"/>
        </w:tc>
      </w:tr>
      <w:tr w:rsidR="002A323B" w14:paraId="44B663A0" w14:textId="77777777" w:rsidTr="00FD1628">
        <w:tc>
          <w:tcPr>
            <w:tcW w:w="2158" w:type="dxa"/>
            <w:gridSpan w:val="2"/>
          </w:tcPr>
          <w:p w14:paraId="096AA42D" w14:textId="77777777" w:rsidR="002A323B" w:rsidRDefault="002A323B" w:rsidP="00FD1628"/>
        </w:tc>
        <w:tc>
          <w:tcPr>
            <w:tcW w:w="2158" w:type="dxa"/>
            <w:tcBorders>
              <w:top w:val="single" w:sz="18" w:space="0" w:color="476166" w:themeColor="accent1"/>
            </w:tcBorders>
          </w:tcPr>
          <w:p w14:paraId="5B291808" w14:textId="77777777" w:rsidR="002A323B" w:rsidRDefault="002A323B" w:rsidP="00FD1628"/>
        </w:tc>
        <w:tc>
          <w:tcPr>
            <w:tcW w:w="2158" w:type="dxa"/>
            <w:tcBorders>
              <w:top w:val="single" w:sz="18" w:space="0" w:color="476166" w:themeColor="accent1"/>
            </w:tcBorders>
          </w:tcPr>
          <w:p w14:paraId="528BC1E6" w14:textId="77777777" w:rsidR="002A323B" w:rsidRDefault="002A323B" w:rsidP="00FD1628"/>
        </w:tc>
        <w:tc>
          <w:tcPr>
            <w:tcW w:w="2158" w:type="dxa"/>
            <w:tcBorders>
              <w:top w:val="single" w:sz="18" w:space="0" w:color="476166" w:themeColor="accent1"/>
            </w:tcBorders>
          </w:tcPr>
          <w:p w14:paraId="569A69F9" w14:textId="77777777" w:rsidR="002A323B" w:rsidRDefault="002A323B" w:rsidP="00FD1628"/>
        </w:tc>
        <w:tc>
          <w:tcPr>
            <w:tcW w:w="2158" w:type="dxa"/>
            <w:gridSpan w:val="2"/>
          </w:tcPr>
          <w:p w14:paraId="7CE051FD" w14:textId="77777777" w:rsidR="002A323B" w:rsidRDefault="002A323B" w:rsidP="00FD1628"/>
        </w:tc>
      </w:tr>
      <w:tr w:rsidR="002A323B" w14:paraId="13F53F8B" w14:textId="77777777" w:rsidTr="00FD1628">
        <w:trPr>
          <w:trHeight w:val="4546"/>
        </w:trPr>
        <w:tc>
          <w:tcPr>
            <w:tcW w:w="1079" w:type="dxa"/>
          </w:tcPr>
          <w:p w14:paraId="2418CFC3" w14:textId="77777777" w:rsidR="002A323B" w:rsidRDefault="002A323B" w:rsidP="00FD1628"/>
        </w:tc>
        <w:tc>
          <w:tcPr>
            <w:tcW w:w="8632" w:type="dxa"/>
            <w:gridSpan w:val="5"/>
            <w:tcBorders>
              <w:top w:val="single" w:sz="18" w:space="0" w:color="476166" w:themeColor="accent1"/>
              <w:bottom w:val="single" w:sz="18" w:space="0" w:color="476166" w:themeColor="accent1"/>
            </w:tcBorders>
          </w:tcPr>
          <w:p w14:paraId="66E72F20" w14:textId="77777777" w:rsidR="002A323B" w:rsidRDefault="002A323B" w:rsidP="00FD1628">
            <w:pPr>
              <w:pStyle w:val="Text"/>
            </w:pPr>
          </w:p>
          <w:tbl>
            <w:tblPr>
              <w:tblStyle w:val="TableGrid"/>
              <w:tblW w:w="0" w:type="auto"/>
              <w:tblLook w:val="04A0" w:firstRow="1" w:lastRow="0" w:firstColumn="1" w:lastColumn="0" w:noHBand="0" w:noVBand="1"/>
            </w:tblPr>
            <w:tblGrid>
              <w:gridCol w:w="8622"/>
            </w:tblGrid>
            <w:tr w:rsidR="002A323B" w14:paraId="19E33767" w14:textId="77777777" w:rsidTr="00FD1628">
              <w:tc>
                <w:tcPr>
                  <w:tcW w:w="8622" w:type="dxa"/>
                  <w:tcBorders>
                    <w:top w:val="nil"/>
                    <w:left w:val="nil"/>
                    <w:bottom w:val="single" w:sz="4" w:space="0" w:color="auto"/>
                    <w:right w:val="nil"/>
                  </w:tcBorders>
                </w:tcPr>
                <w:p w14:paraId="4E07BCCF" w14:textId="77777777" w:rsidR="002A323B" w:rsidRDefault="002A323B" w:rsidP="00FD1628">
                  <w:pPr>
                    <w:pStyle w:val="Text"/>
                    <w:jc w:val="center"/>
                  </w:pPr>
                  <w:r>
                    <w:t>French Internationalization</w:t>
                  </w:r>
                </w:p>
              </w:tc>
            </w:tr>
            <w:tr w:rsidR="002A323B" w14:paraId="41CFF9AF" w14:textId="77777777" w:rsidTr="00FD1628">
              <w:tc>
                <w:tcPr>
                  <w:tcW w:w="8622" w:type="dxa"/>
                  <w:tcBorders>
                    <w:top w:val="single" w:sz="4" w:space="0" w:color="auto"/>
                    <w:bottom w:val="single" w:sz="4" w:space="0" w:color="auto"/>
                  </w:tcBorders>
                </w:tcPr>
                <w:p w14:paraId="68F8C221" w14:textId="77777777" w:rsidR="002A323B" w:rsidRDefault="009145DB" w:rsidP="00FD1628">
                  <w:pPr>
                    <w:pStyle w:val="Text"/>
                    <w:jc w:val="center"/>
                  </w:pPr>
                  <w:r w:rsidRPr="009145DB">
                    <w:rPr>
                      <w:noProof/>
                    </w:rPr>
                    <w:drawing>
                      <wp:inline distT="0" distB="0" distL="0" distR="0" wp14:anchorId="78D2B1CA" wp14:editId="45FB926F">
                        <wp:extent cx="3162741" cy="3448531"/>
                        <wp:effectExtent l="0" t="0" r="0" b="0"/>
                        <wp:docPr id="117984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1791" name=""/>
                                <pic:cNvPicPr/>
                              </pic:nvPicPr>
                              <pic:blipFill>
                                <a:blip r:embed="rId27"/>
                                <a:stretch>
                                  <a:fillRect/>
                                </a:stretch>
                              </pic:blipFill>
                              <pic:spPr>
                                <a:xfrm>
                                  <a:off x="0" y="0"/>
                                  <a:ext cx="3162741" cy="3448531"/>
                                </a:xfrm>
                                <a:prstGeom prst="rect">
                                  <a:avLst/>
                                </a:prstGeom>
                              </pic:spPr>
                            </pic:pic>
                          </a:graphicData>
                        </a:graphic>
                      </wp:inline>
                    </w:drawing>
                  </w:r>
                </w:p>
                <w:p w14:paraId="3CD13AF7" w14:textId="25C10467" w:rsidR="009145DB" w:rsidRDefault="009145DB" w:rsidP="00FD1628">
                  <w:pPr>
                    <w:pStyle w:val="Text"/>
                    <w:jc w:val="center"/>
                  </w:pPr>
                </w:p>
              </w:tc>
            </w:tr>
            <w:tr w:rsidR="002A323B" w14:paraId="450647BF" w14:textId="77777777" w:rsidTr="00FD1628">
              <w:tc>
                <w:tcPr>
                  <w:tcW w:w="8622" w:type="dxa"/>
                  <w:tcBorders>
                    <w:top w:val="single" w:sz="4" w:space="0" w:color="auto"/>
                    <w:bottom w:val="single" w:sz="4" w:space="0" w:color="auto"/>
                  </w:tcBorders>
                </w:tcPr>
                <w:p w14:paraId="62AA9440" w14:textId="36BF2510" w:rsidR="002A323B" w:rsidRPr="002A323B" w:rsidRDefault="009145DB" w:rsidP="00FD1628">
                  <w:pPr>
                    <w:pStyle w:val="Text"/>
                    <w:jc w:val="center"/>
                  </w:pPr>
                  <w:r>
                    <w:rPr>
                      <w:noProof/>
                    </w:rPr>
                    <w:drawing>
                      <wp:inline distT="0" distB="0" distL="0" distR="0" wp14:anchorId="28D6AE2E" wp14:editId="723A042D">
                        <wp:extent cx="3181350" cy="1857375"/>
                        <wp:effectExtent l="0" t="0" r="0" b="9525"/>
                        <wp:docPr id="422749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1350" cy="1857375"/>
                                </a:xfrm>
                                <a:prstGeom prst="rect">
                                  <a:avLst/>
                                </a:prstGeom>
                                <a:noFill/>
                                <a:ln>
                                  <a:noFill/>
                                </a:ln>
                              </pic:spPr>
                            </pic:pic>
                          </a:graphicData>
                        </a:graphic>
                      </wp:inline>
                    </w:drawing>
                  </w:r>
                </w:p>
              </w:tc>
            </w:tr>
          </w:tbl>
          <w:p w14:paraId="1CFB44D4" w14:textId="77777777" w:rsidR="002A323B" w:rsidRDefault="002A323B" w:rsidP="00FD1628">
            <w:pPr>
              <w:pStyle w:val="Text"/>
            </w:pPr>
          </w:p>
        </w:tc>
        <w:tc>
          <w:tcPr>
            <w:tcW w:w="1079" w:type="dxa"/>
          </w:tcPr>
          <w:p w14:paraId="6E8C35B4" w14:textId="77777777" w:rsidR="002A323B" w:rsidRDefault="002A323B" w:rsidP="00FD1628"/>
        </w:tc>
      </w:tr>
    </w:tbl>
    <w:p w14:paraId="4293626E" w14:textId="77777777" w:rsidR="002A323B" w:rsidRDefault="002A323B" w:rsidP="002A323B"/>
    <w:p w14:paraId="2B33F2E0" w14:textId="77777777" w:rsidR="002A323B" w:rsidRDefault="002A323B" w:rsidP="002A323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2A323B" w14:paraId="26B4B141" w14:textId="77777777" w:rsidTr="00FD1628">
        <w:tc>
          <w:tcPr>
            <w:tcW w:w="1079" w:type="dxa"/>
          </w:tcPr>
          <w:p w14:paraId="02F937D9" w14:textId="77777777" w:rsidR="002A323B" w:rsidRPr="00E74B29" w:rsidRDefault="002A323B" w:rsidP="00FD1628">
            <w:pPr>
              <w:pStyle w:val="Footer"/>
            </w:pPr>
          </w:p>
        </w:tc>
        <w:tc>
          <w:tcPr>
            <w:tcW w:w="5395" w:type="dxa"/>
          </w:tcPr>
          <w:p w14:paraId="2DE02359" w14:textId="77777777" w:rsidR="002A323B" w:rsidRPr="00874FE7" w:rsidRDefault="002A323B" w:rsidP="00FD1628">
            <w:pPr>
              <w:pStyle w:val="Footer"/>
            </w:pPr>
            <w:r>
              <w:t>Asian Movie App</w:t>
            </w:r>
          </w:p>
        </w:tc>
        <w:tc>
          <w:tcPr>
            <w:tcW w:w="3237" w:type="dxa"/>
          </w:tcPr>
          <w:p w14:paraId="0AB8EAEC" w14:textId="3AA1AF1F" w:rsidR="002A323B" w:rsidRPr="00E74B29" w:rsidRDefault="002A323B" w:rsidP="00FD1628">
            <w:pPr>
              <w:pStyle w:val="Footer"/>
              <w:jc w:val="right"/>
            </w:pPr>
            <w:r>
              <w:t>PAGE  1</w:t>
            </w:r>
            <w:r w:rsidR="009145DB">
              <w:t>1</w:t>
            </w:r>
          </w:p>
        </w:tc>
        <w:tc>
          <w:tcPr>
            <w:tcW w:w="1079" w:type="dxa"/>
          </w:tcPr>
          <w:p w14:paraId="73192531" w14:textId="77777777" w:rsidR="002A323B" w:rsidRPr="00E74B29" w:rsidRDefault="002A323B" w:rsidP="00FD1628">
            <w:pPr>
              <w:pStyle w:val="Footer"/>
            </w:pPr>
          </w:p>
        </w:tc>
      </w:tr>
    </w:tbl>
    <w:p w14:paraId="1E70E0C4" w14:textId="77777777" w:rsidR="002A323B" w:rsidRDefault="002A323B" w:rsidP="00EB7C2B"/>
    <w:p w14:paraId="78FFBA29" w14:textId="77777777" w:rsidR="009145DB" w:rsidRDefault="009145DB" w:rsidP="00EB7C2B"/>
    <w:p w14:paraId="5C6A22B8" w14:textId="77777777" w:rsidR="009145DB" w:rsidRDefault="009145DB" w:rsidP="00EB7C2B"/>
    <w:p w14:paraId="45776944" w14:textId="77777777" w:rsidR="009145DB" w:rsidRDefault="009145DB" w:rsidP="00EB7C2B"/>
    <w:p w14:paraId="690BF01D" w14:textId="77777777" w:rsidR="009145DB" w:rsidRDefault="009145DB" w:rsidP="00EB7C2B"/>
    <w:p w14:paraId="5B07AF82" w14:textId="77777777" w:rsidR="009145DB" w:rsidRDefault="009145DB" w:rsidP="00EB7C2B"/>
    <w:p w14:paraId="79D85823" w14:textId="77777777" w:rsidR="009145DB" w:rsidRDefault="009145DB" w:rsidP="00EB7C2B"/>
    <w:p w14:paraId="2F8F4180" w14:textId="77777777" w:rsidR="009145DB" w:rsidRDefault="009145DB" w:rsidP="00EB7C2B"/>
    <w:p w14:paraId="50E24696" w14:textId="77777777" w:rsidR="009145DB" w:rsidRDefault="009145DB" w:rsidP="00EB7C2B"/>
    <w:p w14:paraId="003F373A" w14:textId="77777777" w:rsidR="009145DB" w:rsidRDefault="009145D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9145DB" w14:paraId="07CB2039" w14:textId="77777777" w:rsidTr="00FD1628">
        <w:trPr>
          <w:trHeight w:val="800"/>
        </w:trPr>
        <w:tc>
          <w:tcPr>
            <w:tcW w:w="2158" w:type="dxa"/>
            <w:gridSpan w:val="2"/>
            <w:tcBorders>
              <w:right w:val="single" w:sz="18" w:space="0" w:color="476166" w:themeColor="accent1"/>
            </w:tcBorders>
          </w:tcPr>
          <w:p w14:paraId="454DF2E8" w14:textId="77777777" w:rsidR="009145DB" w:rsidRDefault="009145DB" w:rsidP="00FD1628"/>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A6C7E5D" w14:textId="6BCC2126" w:rsidR="009145DB" w:rsidRDefault="009145DB" w:rsidP="00FD1628">
            <w:pPr>
              <w:pStyle w:val="Heading4"/>
            </w:pPr>
            <w:r>
              <w:t>Appendix</w:t>
            </w:r>
          </w:p>
        </w:tc>
        <w:tc>
          <w:tcPr>
            <w:tcW w:w="2158" w:type="dxa"/>
            <w:gridSpan w:val="2"/>
            <w:tcBorders>
              <w:left w:val="single" w:sz="18" w:space="0" w:color="476166" w:themeColor="accent1"/>
            </w:tcBorders>
          </w:tcPr>
          <w:p w14:paraId="0F388ECE" w14:textId="77777777" w:rsidR="009145DB" w:rsidRDefault="009145DB" w:rsidP="00FD1628"/>
        </w:tc>
      </w:tr>
      <w:tr w:rsidR="009145DB" w14:paraId="4439E760" w14:textId="77777777" w:rsidTr="00FD1628">
        <w:tc>
          <w:tcPr>
            <w:tcW w:w="2158" w:type="dxa"/>
            <w:gridSpan w:val="2"/>
          </w:tcPr>
          <w:p w14:paraId="169FE4B4" w14:textId="77777777" w:rsidR="009145DB" w:rsidRDefault="009145DB" w:rsidP="00FD1628"/>
        </w:tc>
        <w:tc>
          <w:tcPr>
            <w:tcW w:w="2158" w:type="dxa"/>
            <w:tcBorders>
              <w:top w:val="single" w:sz="18" w:space="0" w:color="476166" w:themeColor="accent1"/>
            </w:tcBorders>
          </w:tcPr>
          <w:p w14:paraId="0F15977F" w14:textId="77777777" w:rsidR="009145DB" w:rsidRDefault="009145DB" w:rsidP="00FD1628"/>
        </w:tc>
        <w:tc>
          <w:tcPr>
            <w:tcW w:w="2158" w:type="dxa"/>
            <w:tcBorders>
              <w:top w:val="single" w:sz="18" w:space="0" w:color="476166" w:themeColor="accent1"/>
            </w:tcBorders>
          </w:tcPr>
          <w:p w14:paraId="4A61AF43" w14:textId="77777777" w:rsidR="009145DB" w:rsidRDefault="009145DB" w:rsidP="00FD1628"/>
        </w:tc>
        <w:tc>
          <w:tcPr>
            <w:tcW w:w="2158" w:type="dxa"/>
            <w:tcBorders>
              <w:top w:val="single" w:sz="18" w:space="0" w:color="476166" w:themeColor="accent1"/>
            </w:tcBorders>
          </w:tcPr>
          <w:p w14:paraId="208D8C29" w14:textId="77777777" w:rsidR="009145DB" w:rsidRDefault="009145DB" w:rsidP="00FD1628"/>
        </w:tc>
        <w:tc>
          <w:tcPr>
            <w:tcW w:w="2158" w:type="dxa"/>
            <w:gridSpan w:val="2"/>
          </w:tcPr>
          <w:p w14:paraId="7146CD2B" w14:textId="77777777" w:rsidR="009145DB" w:rsidRDefault="009145DB" w:rsidP="00FD1628"/>
        </w:tc>
      </w:tr>
      <w:tr w:rsidR="009145DB" w14:paraId="48B7B25E" w14:textId="77777777" w:rsidTr="00FD1628">
        <w:trPr>
          <w:trHeight w:val="4546"/>
        </w:trPr>
        <w:tc>
          <w:tcPr>
            <w:tcW w:w="1079" w:type="dxa"/>
          </w:tcPr>
          <w:p w14:paraId="7C6E3858" w14:textId="77777777" w:rsidR="009145DB" w:rsidRDefault="009145DB" w:rsidP="00FD1628"/>
        </w:tc>
        <w:tc>
          <w:tcPr>
            <w:tcW w:w="8632" w:type="dxa"/>
            <w:gridSpan w:val="5"/>
            <w:tcBorders>
              <w:top w:val="single" w:sz="18" w:space="0" w:color="476166" w:themeColor="accent1"/>
              <w:bottom w:val="single" w:sz="18" w:space="0" w:color="476166" w:themeColor="accent1"/>
            </w:tcBorders>
          </w:tcPr>
          <w:p w14:paraId="6326085F" w14:textId="1699F170" w:rsidR="009145DB" w:rsidRDefault="009145DB" w:rsidP="00FD1628">
            <w:pPr>
              <w:pStyle w:val="Text"/>
            </w:pPr>
          </w:p>
          <w:p w14:paraId="0DCDB5F6" w14:textId="77777777" w:rsidR="009145DB" w:rsidRPr="009145DB" w:rsidRDefault="009145DB" w:rsidP="00FD1628">
            <w:pPr>
              <w:pStyle w:val="Text"/>
              <w:rPr>
                <w:sz w:val="24"/>
                <w:szCs w:val="24"/>
              </w:rPr>
            </w:pPr>
          </w:p>
          <w:p w14:paraId="29B8D5E5" w14:textId="6C5631F9" w:rsidR="009145DB" w:rsidRDefault="009145DB" w:rsidP="00FD1628">
            <w:pPr>
              <w:pStyle w:val="Text"/>
            </w:pPr>
            <w:r>
              <w:t xml:space="preserve">GitHub Repository: </w:t>
            </w:r>
            <w:hyperlink r:id="rId29" w:history="1">
              <w:r w:rsidR="00187F28" w:rsidRPr="00187F28">
                <w:rPr>
                  <w:rStyle w:val="Hyperlink"/>
                </w:rPr>
                <w:t>https://github.com/ShemulHossain/asian-movie-app</w:t>
              </w:r>
            </w:hyperlink>
          </w:p>
          <w:p w14:paraId="1B49AABB" w14:textId="77777777" w:rsidR="009145DB" w:rsidRDefault="009145DB" w:rsidP="00FD1628">
            <w:pPr>
              <w:pStyle w:val="Text"/>
            </w:pPr>
          </w:p>
          <w:p w14:paraId="4D552766" w14:textId="77777777" w:rsidR="009145DB" w:rsidRDefault="009145DB" w:rsidP="00FD1628">
            <w:pPr>
              <w:pStyle w:val="Text"/>
            </w:pPr>
            <w:r>
              <w:t xml:space="preserve">Azure App Service Domain: </w:t>
            </w:r>
            <w:hyperlink r:id="rId30" w:history="1">
              <w:r w:rsidRPr="009145DB">
                <w:rPr>
                  <w:rStyle w:val="Hyperlink"/>
                </w:rPr>
                <w:t>https://asianmovieapi20250423025652.azurewebsites.net/</w:t>
              </w:r>
            </w:hyperlink>
          </w:p>
          <w:p w14:paraId="524D8284" w14:textId="77777777" w:rsidR="009145DB" w:rsidRDefault="009145DB" w:rsidP="00FD1628">
            <w:pPr>
              <w:pStyle w:val="Text"/>
            </w:pPr>
          </w:p>
          <w:p w14:paraId="18F599E0" w14:textId="77777777" w:rsidR="009145DB" w:rsidRDefault="009145DB" w:rsidP="00FD1628">
            <w:pPr>
              <w:pStyle w:val="Text"/>
            </w:pPr>
            <w:r>
              <w:t xml:space="preserve">Live API Swagger: </w:t>
            </w:r>
            <w:hyperlink r:id="rId31" w:history="1">
              <w:r w:rsidR="00187F28" w:rsidRPr="00187F28">
                <w:rPr>
                  <w:rStyle w:val="Hyperlink"/>
                </w:rPr>
                <w:t>https://asianmovieapi20250423025652.azurewebsites.net/swagger/index.html</w:t>
              </w:r>
            </w:hyperlink>
          </w:p>
          <w:p w14:paraId="6C0384AC" w14:textId="77777777" w:rsidR="00187F28" w:rsidRDefault="00187F28" w:rsidP="00FD1628">
            <w:pPr>
              <w:pStyle w:val="Text"/>
            </w:pPr>
          </w:p>
          <w:p w14:paraId="4C898BB5" w14:textId="77777777" w:rsidR="00187F28" w:rsidRDefault="00187F28" w:rsidP="00FD1628">
            <w:pPr>
              <w:pStyle w:val="Text"/>
            </w:pPr>
          </w:p>
          <w:p w14:paraId="4150247A" w14:textId="77777777" w:rsidR="00187F28" w:rsidRDefault="00187F28" w:rsidP="00FD1628">
            <w:pPr>
              <w:pStyle w:val="Text"/>
            </w:pPr>
          </w:p>
          <w:p w14:paraId="7A96568D" w14:textId="77777777" w:rsidR="00187F28" w:rsidRDefault="00187F28" w:rsidP="00FD1628">
            <w:pPr>
              <w:pStyle w:val="Text"/>
            </w:pPr>
            <w:r>
              <w:t>Things to Note:</w:t>
            </w:r>
          </w:p>
          <w:p w14:paraId="70244D53" w14:textId="77777777" w:rsidR="00187F28" w:rsidRDefault="00187F28" w:rsidP="00FD1628">
            <w:pPr>
              <w:pStyle w:val="Text"/>
            </w:pPr>
          </w:p>
          <w:p w14:paraId="6FCB2083" w14:textId="3BB75520" w:rsidR="00187F28" w:rsidRDefault="00187F28" w:rsidP="00187F28">
            <w:pPr>
              <w:pStyle w:val="Text"/>
            </w:pPr>
            <w:r>
              <w:t>When launching the application, you might have to close it and open it again (maybe a few times). This is due to the backend being put to sleep after a period of inactivity.</w:t>
            </w:r>
          </w:p>
          <w:p w14:paraId="3542A5B7" w14:textId="77777777" w:rsidR="00187F28" w:rsidRDefault="00187F28" w:rsidP="00187F28">
            <w:pPr>
              <w:pStyle w:val="Text"/>
            </w:pPr>
          </w:p>
          <w:p w14:paraId="12FE3092" w14:textId="245704EE" w:rsidR="00187F28" w:rsidRDefault="00187F28" w:rsidP="00187F28">
            <w:pPr>
              <w:pStyle w:val="Text"/>
            </w:pPr>
            <w:r>
              <w:t xml:space="preserve">The location of the APK: </w:t>
            </w:r>
            <w:r w:rsidRPr="00187F28">
              <w:t>asian-movie-app\</w:t>
            </w:r>
            <w:r w:rsidR="00744438">
              <w:t>apk\app-debug.apk</w:t>
            </w:r>
          </w:p>
          <w:p w14:paraId="451C0086" w14:textId="450560EE" w:rsidR="00187F28" w:rsidRDefault="00187F28" w:rsidP="00FD1628">
            <w:pPr>
              <w:pStyle w:val="Text"/>
            </w:pPr>
          </w:p>
        </w:tc>
        <w:tc>
          <w:tcPr>
            <w:tcW w:w="1079" w:type="dxa"/>
          </w:tcPr>
          <w:p w14:paraId="5E4CF09D" w14:textId="77777777" w:rsidR="009145DB" w:rsidRDefault="009145DB" w:rsidP="00FD1628"/>
        </w:tc>
      </w:tr>
    </w:tbl>
    <w:p w14:paraId="4A42993D" w14:textId="77777777" w:rsidR="009145DB" w:rsidRDefault="009145DB" w:rsidP="009145DB"/>
    <w:p w14:paraId="77FD91DF" w14:textId="77777777" w:rsidR="009145DB" w:rsidRDefault="009145DB" w:rsidP="009145D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9145DB" w14:paraId="5A65305A" w14:textId="77777777" w:rsidTr="00FD1628">
        <w:tc>
          <w:tcPr>
            <w:tcW w:w="1079" w:type="dxa"/>
          </w:tcPr>
          <w:p w14:paraId="55D21A9C" w14:textId="77777777" w:rsidR="009145DB" w:rsidRPr="00E74B29" w:rsidRDefault="009145DB" w:rsidP="00FD1628">
            <w:pPr>
              <w:pStyle w:val="Footer"/>
            </w:pPr>
          </w:p>
        </w:tc>
        <w:tc>
          <w:tcPr>
            <w:tcW w:w="5395" w:type="dxa"/>
          </w:tcPr>
          <w:p w14:paraId="7853C396" w14:textId="77777777" w:rsidR="009145DB" w:rsidRPr="00874FE7" w:rsidRDefault="009145DB" w:rsidP="00FD1628">
            <w:pPr>
              <w:pStyle w:val="Footer"/>
            </w:pPr>
            <w:r>
              <w:t>Asian Movie App</w:t>
            </w:r>
          </w:p>
        </w:tc>
        <w:tc>
          <w:tcPr>
            <w:tcW w:w="3237" w:type="dxa"/>
          </w:tcPr>
          <w:p w14:paraId="4083476E" w14:textId="6A5C6BAD" w:rsidR="009145DB" w:rsidRPr="00E74B29" w:rsidRDefault="009145DB" w:rsidP="00FD1628">
            <w:pPr>
              <w:pStyle w:val="Footer"/>
              <w:jc w:val="right"/>
            </w:pPr>
            <w:r>
              <w:t xml:space="preserve">PAGE  </w:t>
            </w:r>
            <w:r w:rsidR="00187F28">
              <w:t>12</w:t>
            </w:r>
          </w:p>
        </w:tc>
        <w:tc>
          <w:tcPr>
            <w:tcW w:w="1079" w:type="dxa"/>
          </w:tcPr>
          <w:p w14:paraId="07581D35" w14:textId="77777777" w:rsidR="009145DB" w:rsidRPr="00E74B29" w:rsidRDefault="009145DB" w:rsidP="00FD1628">
            <w:pPr>
              <w:pStyle w:val="Footer"/>
            </w:pPr>
          </w:p>
        </w:tc>
      </w:tr>
    </w:tbl>
    <w:p w14:paraId="02A66A70" w14:textId="77777777" w:rsidR="009145DB" w:rsidRDefault="009145DB" w:rsidP="00EB7C2B"/>
    <w:sectPr w:rsidR="009145DB"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9ED7F" w14:textId="77777777" w:rsidR="00B84808" w:rsidRDefault="00B84808" w:rsidP="00E74B29">
      <w:r>
        <w:separator/>
      </w:r>
    </w:p>
  </w:endnote>
  <w:endnote w:type="continuationSeparator" w:id="0">
    <w:p w14:paraId="38702610" w14:textId="77777777" w:rsidR="00B84808" w:rsidRDefault="00B8480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814544" w14:textId="77777777" w:rsidR="00B84808" w:rsidRDefault="00B84808" w:rsidP="00E74B29">
      <w:r>
        <w:separator/>
      </w:r>
    </w:p>
  </w:footnote>
  <w:footnote w:type="continuationSeparator" w:id="0">
    <w:p w14:paraId="048C3F42" w14:textId="77777777" w:rsidR="00B84808" w:rsidRDefault="00B8480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92495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574"/>
    <w:rsid w:val="000173B5"/>
    <w:rsid w:val="00086FA5"/>
    <w:rsid w:val="000E4641"/>
    <w:rsid w:val="00122D9C"/>
    <w:rsid w:val="00125528"/>
    <w:rsid w:val="00151F66"/>
    <w:rsid w:val="0016044E"/>
    <w:rsid w:val="00177F8D"/>
    <w:rsid w:val="00185F4A"/>
    <w:rsid w:val="00187F28"/>
    <w:rsid w:val="001E097E"/>
    <w:rsid w:val="001E324D"/>
    <w:rsid w:val="001F4B42"/>
    <w:rsid w:val="00254F37"/>
    <w:rsid w:val="002A323B"/>
    <w:rsid w:val="002D2200"/>
    <w:rsid w:val="00306589"/>
    <w:rsid w:val="0040564B"/>
    <w:rsid w:val="00434834"/>
    <w:rsid w:val="0048120C"/>
    <w:rsid w:val="004909D9"/>
    <w:rsid w:val="004C5781"/>
    <w:rsid w:val="00521481"/>
    <w:rsid w:val="0059312B"/>
    <w:rsid w:val="005B4C67"/>
    <w:rsid w:val="005E598B"/>
    <w:rsid w:val="006233D1"/>
    <w:rsid w:val="00665110"/>
    <w:rsid w:val="006709F1"/>
    <w:rsid w:val="006A1BB9"/>
    <w:rsid w:val="006B2E11"/>
    <w:rsid w:val="006C60E6"/>
    <w:rsid w:val="00744438"/>
    <w:rsid w:val="007E7573"/>
    <w:rsid w:val="00837914"/>
    <w:rsid w:val="00855E74"/>
    <w:rsid w:val="00874FE7"/>
    <w:rsid w:val="008D2021"/>
    <w:rsid w:val="009145DB"/>
    <w:rsid w:val="00952F7D"/>
    <w:rsid w:val="009A38BA"/>
    <w:rsid w:val="00A45574"/>
    <w:rsid w:val="00A61A31"/>
    <w:rsid w:val="00B43E11"/>
    <w:rsid w:val="00B84808"/>
    <w:rsid w:val="00B97DC3"/>
    <w:rsid w:val="00BC1E80"/>
    <w:rsid w:val="00BE53A3"/>
    <w:rsid w:val="00BE5751"/>
    <w:rsid w:val="00BF0E17"/>
    <w:rsid w:val="00BF67FF"/>
    <w:rsid w:val="00CC6D16"/>
    <w:rsid w:val="00D43125"/>
    <w:rsid w:val="00D66A3A"/>
    <w:rsid w:val="00DC413B"/>
    <w:rsid w:val="00DF198B"/>
    <w:rsid w:val="00E74B29"/>
    <w:rsid w:val="00EB7C2B"/>
    <w:rsid w:val="00EF6EAE"/>
    <w:rsid w:val="00F43D9E"/>
    <w:rsid w:val="00F67D15"/>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5C193C"/>
  <w15:chartTrackingRefBased/>
  <w15:docId w15:val="{4BF8D711-910E-4EE4-9A0B-9F8B2463B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145DB"/>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9145DB"/>
    <w:rPr>
      <w:color w:val="0000FF" w:themeColor="hyperlink"/>
      <w:u w:val="single"/>
    </w:rPr>
  </w:style>
  <w:style w:type="character" w:styleId="UnresolvedMention">
    <w:name w:val="Unresolved Mention"/>
    <w:basedOn w:val="DefaultParagraphFont"/>
    <w:uiPriority w:val="99"/>
    <w:semiHidden/>
    <w:unhideWhenUsed/>
    <w:rsid w:val="009145DB"/>
    <w:rPr>
      <w:color w:val="605E5C"/>
      <w:shd w:val="clear" w:color="auto" w:fill="E1DFDD"/>
    </w:rPr>
  </w:style>
  <w:style w:type="character" w:styleId="FollowedHyperlink">
    <w:name w:val="FollowedHyperlink"/>
    <w:basedOn w:val="DefaultParagraphFont"/>
    <w:uiPriority w:val="99"/>
    <w:semiHidden/>
    <w:rsid w:val="00187F28"/>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26033">
      <w:bodyDiv w:val="1"/>
      <w:marLeft w:val="0"/>
      <w:marRight w:val="0"/>
      <w:marTop w:val="0"/>
      <w:marBottom w:val="0"/>
      <w:divBdr>
        <w:top w:val="none" w:sz="0" w:space="0" w:color="auto"/>
        <w:left w:val="none" w:sz="0" w:space="0" w:color="auto"/>
        <w:bottom w:val="none" w:sz="0" w:space="0" w:color="auto"/>
        <w:right w:val="none" w:sz="0" w:space="0" w:color="auto"/>
      </w:divBdr>
    </w:div>
    <w:div w:id="447548908">
      <w:bodyDiv w:val="1"/>
      <w:marLeft w:val="0"/>
      <w:marRight w:val="0"/>
      <w:marTop w:val="0"/>
      <w:marBottom w:val="0"/>
      <w:divBdr>
        <w:top w:val="none" w:sz="0" w:space="0" w:color="auto"/>
        <w:left w:val="none" w:sz="0" w:space="0" w:color="auto"/>
        <w:bottom w:val="none" w:sz="0" w:space="0" w:color="auto"/>
        <w:right w:val="none" w:sz="0" w:space="0" w:color="auto"/>
      </w:divBdr>
      <w:divsChild>
        <w:div w:id="2032611375">
          <w:marLeft w:val="0"/>
          <w:marRight w:val="0"/>
          <w:marTop w:val="0"/>
          <w:marBottom w:val="0"/>
          <w:divBdr>
            <w:top w:val="none" w:sz="0" w:space="0" w:color="auto"/>
            <w:left w:val="none" w:sz="0" w:space="0" w:color="auto"/>
            <w:bottom w:val="none" w:sz="0" w:space="0" w:color="auto"/>
            <w:right w:val="none" w:sz="0" w:space="0" w:color="auto"/>
          </w:divBdr>
          <w:divsChild>
            <w:div w:id="129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30205">
      <w:bodyDiv w:val="1"/>
      <w:marLeft w:val="0"/>
      <w:marRight w:val="0"/>
      <w:marTop w:val="0"/>
      <w:marBottom w:val="0"/>
      <w:divBdr>
        <w:top w:val="none" w:sz="0" w:space="0" w:color="auto"/>
        <w:left w:val="none" w:sz="0" w:space="0" w:color="auto"/>
        <w:bottom w:val="none" w:sz="0" w:space="0" w:color="auto"/>
        <w:right w:val="none" w:sz="0" w:space="0" w:color="auto"/>
      </w:divBdr>
      <w:divsChild>
        <w:div w:id="1036588128">
          <w:marLeft w:val="0"/>
          <w:marRight w:val="0"/>
          <w:marTop w:val="0"/>
          <w:marBottom w:val="0"/>
          <w:divBdr>
            <w:top w:val="none" w:sz="0" w:space="0" w:color="auto"/>
            <w:left w:val="none" w:sz="0" w:space="0" w:color="auto"/>
            <w:bottom w:val="none" w:sz="0" w:space="0" w:color="auto"/>
            <w:right w:val="none" w:sz="0" w:space="0" w:color="auto"/>
          </w:divBdr>
          <w:divsChild>
            <w:div w:id="1617835189">
              <w:marLeft w:val="0"/>
              <w:marRight w:val="0"/>
              <w:marTop w:val="0"/>
              <w:marBottom w:val="0"/>
              <w:divBdr>
                <w:top w:val="none" w:sz="0" w:space="0" w:color="auto"/>
                <w:left w:val="none" w:sz="0" w:space="0" w:color="auto"/>
                <w:bottom w:val="none" w:sz="0" w:space="0" w:color="auto"/>
                <w:right w:val="none" w:sz="0" w:space="0" w:color="auto"/>
              </w:divBdr>
            </w:div>
            <w:div w:id="3744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9308">
      <w:bodyDiv w:val="1"/>
      <w:marLeft w:val="0"/>
      <w:marRight w:val="0"/>
      <w:marTop w:val="0"/>
      <w:marBottom w:val="0"/>
      <w:divBdr>
        <w:top w:val="none" w:sz="0" w:space="0" w:color="auto"/>
        <w:left w:val="none" w:sz="0" w:space="0" w:color="auto"/>
        <w:bottom w:val="none" w:sz="0" w:space="0" w:color="auto"/>
        <w:right w:val="none" w:sz="0" w:space="0" w:color="auto"/>
      </w:divBdr>
      <w:divsChild>
        <w:div w:id="1430807477">
          <w:marLeft w:val="0"/>
          <w:marRight w:val="0"/>
          <w:marTop w:val="0"/>
          <w:marBottom w:val="0"/>
          <w:divBdr>
            <w:top w:val="none" w:sz="0" w:space="0" w:color="auto"/>
            <w:left w:val="none" w:sz="0" w:space="0" w:color="auto"/>
            <w:bottom w:val="none" w:sz="0" w:space="0" w:color="auto"/>
            <w:right w:val="none" w:sz="0" w:space="0" w:color="auto"/>
          </w:divBdr>
          <w:divsChild>
            <w:div w:id="99217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09346">
      <w:bodyDiv w:val="1"/>
      <w:marLeft w:val="0"/>
      <w:marRight w:val="0"/>
      <w:marTop w:val="0"/>
      <w:marBottom w:val="0"/>
      <w:divBdr>
        <w:top w:val="none" w:sz="0" w:space="0" w:color="auto"/>
        <w:left w:val="none" w:sz="0" w:space="0" w:color="auto"/>
        <w:bottom w:val="none" w:sz="0" w:space="0" w:color="auto"/>
        <w:right w:val="none" w:sz="0" w:space="0" w:color="auto"/>
      </w:divBdr>
    </w:div>
    <w:div w:id="854004164">
      <w:bodyDiv w:val="1"/>
      <w:marLeft w:val="0"/>
      <w:marRight w:val="0"/>
      <w:marTop w:val="0"/>
      <w:marBottom w:val="0"/>
      <w:divBdr>
        <w:top w:val="none" w:sz="0" w:space="0" w:color="auto"/>
        <w:left w:val="none" w:sz="0" w:space="0" w:color="auto"/>
        <w:bottom w:val="none" w:sz="0" w:space="0" w:color="auto"/>
        <w:right w:val="none" w:sz="0" w:space="0" w:color="auto"/>
      </w:divBdr>
      <w:divsChild>
        <w:div w:id="1334379498">
          <w:marLeft w:val="0"/>
          <w:marRight w:val="0"/>
          <w:marTop w:val="0"/>
          <w:marBottom w:val="0"/>
          <w:divBdr>
            <w:top w:val="none" w:sz="0" w:space="0" w:color="auto"/>
            <w:left w:val="none" w:sz="0" w:space="0" w:color="auto"/>
            <w:bottom w:val="none" w:sz="0" w:space="0" w:color="auto"/>
            <w:right w:val="none" w:sz="0" w:space="0" w:color="auto"/>
          </w:divBdr>
          <w:divsChild>
            <w:div w:id="1560631972">
              <w:marLeft w:val="0"/>
              <w:marRight w:val="0"/>
              <w:marTop w:val="0"/>
              <w:marBottom w:val="0"/>
              <w:divBdr>
                <w:top w:val="none" w:sz="0" w:space="0" w:color="auto"/>
                <w:left w:val="none" w:sz="0" w:space="0" w:color="auto"/>
                <w:bottom w:val="none" w:sz="0" w:space="0" w:color="auto"/>
                <w:right w:val="none" w:sz="0" w:space="0" w:color="auto"/>
              </w:divBdr>
            </w:div>
            <w:div w:id="204559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2453">
      <w:bodyDiv w:val="1"/>
      <w:marLeft w:val="0"/>
      <w:marRight w:val="0"/>
      <w:marTop w:val="0"/>
      <w:marBottom w:val="0"/>
      <w:divBdr>
        <w:top w:val="none" w:sz="0" w:space="0" w:color="auto"/>
        <w:left w:val="none" w:sz="0" w:space="0" w:color="auto"/>
        <w:bottom w:val="none" w:sz="0" w:space="0" w:color="auto"/>
        <w:right w:val="none" w:sz="0" w:space="0" w:color="auto"/>
      </w:divBdr>
    </w:div>
    <w:div w:id="1133982572">
      <w:bodyDiv w:val="1"/>
      <w:marLeft w:val="0"/>
      <w:marRight w:val="0"/>
      <w:marTop w:val="0"/>
      <w:marBottom w:val="0"/>
      <w:divBdr>
        <w:top w:val="none" w:sz="0" w:space="0" w:color="auto"/>
        <w:left w:val="none" w:sz="0" w:space="0" w:color="auto"/>
        <w:bottom w:val="none" w:sz="0" w:space="0" w:color="auto"/>
        <w:right w:val="none" w:sz="0" w:space="0" w:color="auto"/>
      </w:divBdr>
    </w:div>
    <w:div w:id="1542284306">
      <w:bodyDiv w:val="1"/>
      <w:marLeft w:val="0"/>
      <w:marRight w:val="0"/>
      <w:marTop w:val="0"/>
      <w:marBottom w:val="0"/>
      <w:divBdr>
        <w:top w:val="none" w:sz="0" w:space="0" w:color="auto"/>
        <w:left w:val="none" w:sz="0" w:space="0" w:color="auto"/>
        <w:bottom w:val="none" w:sz="0" w:space="0" w:color="auto"/>
        <w:right w:val="none" w:sz="0" w:space="0" w:color="auto"/>
      </w:divBdr>
    </w:div>
    <w:div w:id="1669749435">
      <w:bodyDiv w:val="1"/>
      <w:marLeft w:val="0"/>
      <w:marRight w:val="0"/>
      <w:marTop w:val="0"/>
      <w:marBottom w:val="0"/>
      <w:divBdr>
        <w:top w:val="none" w:sz="0" w:space="0" w:color="auto"/>
        <w:left w:val="none" w:sz="0" w:space="0" w:color="auto"/>
        <w:bottom w:val="none" w:sz="0" w:space="0" w:color="auto"/>
        <w:right w:val="none" w:sz="0" w:space="0" w:color="auto"/>
      </w:divBdr>
    </w:div>
    <w:div w:id="2024159313">
      <w:bodyDiv w:val="1"/>
      <w:marLeft w:val="0"/>
      <w:marRight w:val="0"/>
      <w:marTop w:val="0"/>
      <w:marBottom w:val="0"/>
      <w:divBdr>
        <w:top w:val="none" w:sz="0" w:space="0" w:color="auto"/>
        <w:left w:val="none" w:sz="0" w:space="0" w:color="auto"/>
        <w:bottom w:val="none" w:sz="0" w:space="0" w:color="auto"/>
        <w:right w:val="none" w:sz="0" w:space="0" w:color="auto"/>
      </w:divBdr>
    </w:div>
    <w:div w:id="208699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ShemulHossain/asian-movie-app"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asianmovieapi20250423025652.azurewebsites.net/swagger/index.html"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asianmovieapi20250423025652.azurewebsites.net/" TargetMode="Externa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emu\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E448B64BC644213B28EF7261C2F3DF2"/>
        <w:category>
          <w:name w:val="General"/>
          <w:gallery w:val="placeholder"/>
        </w:category>
        <w:types>
          <w:type w:val="bbPlcHdr"/>
        </w:types>
        <w:behaviors>
          <w:behavior w:val="content"/>
        </w:behaviors>
        <w:guid w:val="{764216AB-653B-4133-83F3-D822BB4D9F20}"/>
      </w:docPartPr>
      <w:docPartBody>
        <w:p w:rsidR="00B27E1F" w:rsidRDefault="00000000">
          <w:pPr>
            <w:pStyle w:val="3E448B64BC644213B28EF7261C2F3DF2"/>
          </w:pPr>
          <w:r w:rsidRPr="00DF198B">
            <w:t>—</w:t>
          </w:r>
        </w:p>
      </w:docPartBody>
    </w:docPart>
    <w:docPart>
      <w:docPartPr>
        <w:name w:val="DFAB1266D5BC4353A234F03BED09A5EF"/>
        <w:category>
          <w:name w:val="General"/>
          <w:gallery w:val="placeholder"/>
        </w:category>
        <w:types>
          <w:type w:val="bbPlcHdr"/>
        </w:types>
        <w:behaviors>
          <w:behavior w:val="content"/>
        </w:behaviors>
        <w:guid w:val="{90EFE466-5F0C-4A43-BC0D-07F73DFC181C}"/>
      </w:docPartPr>
      <w:docPartBody>
        <w:p w:rsidR="00B27E1F" w:rsidRDefault="00000000">
          <w:pPr>
            <w:pStyle w:val="DFAB1266D5BC4353A234F03BED09A5EF"/>
          </w:pPr>
          <w:r w:rsidRPr="00DF198B">
            <w:t>—</w:t>
          </w:r>
        </w:p>
      </w:docPartBody>
    </w:docPart>
    <w:docPart>
      <w:docPartPr>
        <w:name w:val="22DABB1E92D84AF1A4078175E8B230A3"/>
        <w:category>
          <w:name w:val="General"/>
          <w:gallery w:val="placeholder"/>
        </w:category>
        <w:types>
          <w:type w:val="bbPlcHdr"/>
        </w:types>
        <w:behaviors>
          <w:behavior w:val="content"/>
        </w:behaviors>
        <w:guid w:val="{41EEBF99-1A53-45FA-84A2-FC6013CC5F2F}"/>
      </w:docPartPr>
      <w:docPartBody>
        <w:p w:rsidR="00B27E1F" w:rsidRDefault="00000000">
          <w:pPr>
            <w:pStyle w:val="22DABB1E92D84AF1A4078175E8B230A3"/>
          </w:pPr>
          <w:r>
            <w:t>INTRODUCTION</w:t>
          </w:r>
        </w:p>
      </w:docPartBody>
    </w:docPart>
    <w:docPart>
      <w:docPartPr>
        <w:name w:val="FA5162EE1F3E45F4A627FCAEF7FF78FB"/>
        <w:category>
          <w:name w:val="General"/>
          <w:gallery w:val="placeholder"/>
        </w:category>
        <w:types>
          <w:type w:val="bbPlcHdr"/>
        </w:types>
        <w:behaviors>
          <w:behavior w:val="content"/>
        </w:behaviors>
        <w:guid w:val="{1F4268E6-2FAD-4049-90E4-1204EE03C3BB}"/>
      </w:docPartPr>
      <w:docPartBody>
        <w:p w:rsidR="00B27E1F" w:rsidRDefault="00000000">
          <w:pPr>
            <w:pStyle w:val="FA5162EE1F3E45F4A627FCAEF7FF78FB"/>
          </w:pPr>
          <w:r w:rsidRPr="00E74B29">
            <w:t xml:space="preserve">PAGE </w:t>
          </w:r>
          <w:r>
            <w:t>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854"/>
    <w:rsid w:val="00122D9C"/>
    <w:rsid w:val="00254F37"/>
    <w:rsid w:val="00813854"/>
    <w:rsid w:val="009858D4"/>
    <w:rsid w:val="00B27E1F"/>
    <w:rsid w:val="00EE472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448B64BC644213B28EF7261C2F3DF2">
    <w:name w:val="3E448B64BC644213B28EF7261C2F3DF2"/>
  </w:style>
  <w:style w:type="paragraph" w:customStyle="1" w:styleId="DFAB1266D5BC4353A234F03BED09A5EF">
    <w:name w:val="DFAB1266D5BC4353A234F03BED09A5EF"/>
  </w:style>
  <w:style w:type="paragraph" w:customStyle="1" w:styleId="22DABB1E92D84AF1A4078175E8B230A3">
    <w:name w:val="22DABB1E92D84AF1A4078175E8B230A3"/>
  </w:style>
  <w:style w:type="paragraph" w:customStyle="1" w:styleId="FA5162EE1F3E45F4A627FCAEF7FF78FB">
    <w:name w:val="FA5162EE1F3E45F4A627FCAEF7FF78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204</TotalTime>
  <Pages>12</Pages>
  <Words>1023</Words>
  <Characters>5834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Shemul Hossain</dc:creator>
  <cp:keywords/>
  <dc:description/>
  <cp:lastModifiedBy>Shemul Hossain</cp:lastModifiedBy>
  <cp:revision>2</cp:revision>
  <dcterms:created xsi:type="dcterms:W3CDTF">2025-04-25T02:59:00Z</dcterms:created>
  <dcterms:modified xsi:type="dcterms:W3CDTF">2025-04-25T06:39:00Z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